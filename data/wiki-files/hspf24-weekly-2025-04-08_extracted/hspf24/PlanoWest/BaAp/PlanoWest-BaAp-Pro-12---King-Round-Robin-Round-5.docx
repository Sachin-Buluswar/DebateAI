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B8940" w14:textId="77777777" w:rsidR="00DF1FCD" w:rsidRPr="00625AAC" w:rsidRDefault="00DF1FCD" w:rsidP="00DF1FCD">
      <w:pPr>
        <w:pStyle w:val="Heading1"/>
      </w:pPr>
      <w:r w:rsidRPr="00625AAC">
        <w:t>Tech Aff v1</w:t>
      </w:r>
    </w:p>
    <w:p w14:paraId="32ED50C4" w14:textId="77777777" w:rsidR="00DF1FCD" w:rsidRPr="00625AAC" w:rsidRDefault="00DF1FCD" w:rsidP="00DF1FCD">
      <w:pPr>
        <w:pStyle w:val="Heading2"/>
        <w:pageBreakBefore w:val="0"/>
      </w:pPr>
      <w:bookmarkStart w:id="0" w:name="OLE_LINK4"/>
      <w:r w:rsidRPr="00625AAC">
        <w:t>Contention 1 is China.</w:t>
      </w:r>
    </w:p>
    <w:p w14:paraId="554033FC" w14:textId="77777777" w:rsidR="00DF1FCD" w:rsidRPr="00625AAC" w:rsidRDefault="00DF1FCD" w:rsidP="00DF1FCD">
      <w:pPr>
        <w:pStyle w:val="Heading4"/>
      </w:pPr>
      <w:r w:rsidRPr="00625AAC">
        <w:t>America is setting itself back globally. Shepherd 4-4</w:t>
      </w:r>
    </w:p>
    <w:p w14:paraId="1B174103" w14:textId="77777777" w:rsidR="00DF1FCD" w:rsidRPr="00625AAC" w:rsidRDefault="00DF1FCD" w:rsidP="00DF1FCD">
      <w:r w:rsidRPr="00625AAC">
        <w:rPr>
          <w:b/>
          <w:bCs/>
        </w:rPr>
        <w:t>Shepherd 4-4</w:t>
      </w:r>
      <w:r w:rsidRPr="00625AAC">
        <w:t xml:space="preserve"> [Christian Shepherd, China correspondent for The Washington Post. He previously covered the country for the Financial Times and Reuters from Beijing , 4-4-2025, "After Trump tariffs, China offers ‘trauma bonding’ with U.S. partners", Washington Post, https://www.washingtonpost.com/world/2025/04/04/trump-tariffs-china-global-trade/, accessed 4-4-2025.] //aayush</w:t>
      </w:r>
    </w:p>
    <w:p w14:paraId="6625CA3B" w14:textId="77777777" w:rsidR="00DF1FCD" w:rsidRPr="00625AAC" w:rsidRDefault="00DF1FCD" w:rsidP="00DF1FCD">
      <w:pPr>
        <w:rPr>
          <w:sz w:val="16"/>
        </w:rPr>
      </w:pPr>
      <w:r w:rsidRPr="00625AAC">
        <w:rPr>
          <w:rStyle w:val="Emphasis"/>
        </w:rPr>
        <w:t>In the upheaval of President Donald Trump’s blanket tariffs</w:t>
      </w:r>
      <w:r w:rsidRPr="00625AAC">
        <w:rPr>
          <w:sz w:val="16"/>
        </w:rPr>
        <w:t xml:space="preserve">, </w:t>
      </w:r>
      <w:r w:rsidRPr="00625AAC">
        <w:rPr>
          <w:rStyle w:val="Emphasis"/>
          <w:highlight w:val="yellow"/>
        </w:rPr>
        <w:t>China</w:t>
      </w:r>
      <w:r w:rsidRPr="00625AAC">
        <w:rPr>
          <w:rStyle w:val="Emphasis"/>
        </w:rPr>
        <w:t xml:space="preserve"> </w:t>
      </w:r>
      <w:r w:rsidRPr="00625AAC">
        <w:rPr>
          <w:rStyle w:val="Emphasis"/>
          <w:highlight w:val="yellow"/>
        </w:rPr>
        <w:t>is seeking</w:t>
      </w:r>
      <w:r w:rsidRPr="00625AAC">
        <w:rPr>
          <w:rStyle w:val="Emphasis"/>
        </w:rPr>
        <w:t xml:space="preserve"> common cause with jilted </w:t>
      </w:r>
      <w:r w:rsidRPr="00625AAC">
        <w:rPr>
          <w:rStyle w:val="Emphasis"/>
          <w:highlight w:val="yellow"/>
        </w:rPr>
        <w:t>partners</w:t>
      </w:r>
      <w:r w:rsidRPr="00625AAC">
        <w:rPr>
          <w:rStyle w:val="Emphasis"/>
        </w:rPr>
        <w:t xml:space="preserve"> of the United States as it tries </w:t>
      </w:r>
      <w:r w:rsidRPr="00625AAC">
        <w:rPr>
          <w:rStyle w:val="Emphasis"/>
          <w:highlight w:val="yellow"/>
        </w:rPr>
        <w:t>to extend</w:t>
      </w:r>
      <w:r w:rsidRPr="00625AAC">
        <w:rPr>
          <w:rStyle w:val="Emphasis"/>
        </w:rPr>
        <w:t xml:space="preserve"> its </w:t>
      </w:r>
      <w:r w:rsidRPr="00625AAC">
        <w:rPr>
          <w:rStyle w:val="Emphasis"/>
          <w:highlight w:val="yellow"/>
        </w:rPr>
        <w:t>influence and take center stage</w:t>
      </w:r>
      <w:r w:rsidRPr="00625AAC">
        <w:rPr>
          <w:rStyle w:val="Emphasis"/>
        </w:rPr>
        <w:t xml:space="preserve"> in a new trade order</w:t>
      </w:r>
      <w:r w:rsidRPr="00625AAC">
        <w:rPr>
          <w:sz w:val="16"/>
        </w:rPr>
        <w:t xml:space="preserve"> — rebuilt without Washington. </w:t>
      </w:r>
      <w:r w:rsidRPr="00625AAC">
        <w:rPr>
          <w:rStyle w:val="Emphasis"/>
          <w:highlight w:val="yellow"/>
        </w:rPr>
        <w:t>China</w:t>
      </w:r>
      <w:r w:rsidRPr="00625AAC">
        <w:rPr>
          <w:rStyle w:val="Emphasis"/>
        </w:rPr>
        <w:t xml:space="preserve"> had already been working to </w:t>
      </w:r>
      <w:r w:rsidRPr="00625AAC">
        <w:rPr>
          <w:rStyle w:val="Emphasis"/>
          <w:highlight w:val="yellow"/>
        </w:rPr>
        <w:t>exploit cracks in international leadership created by</w:t>
      </w:r>
      <w:r w:rsidRPr="00625AAC">
        <w:rPr>
          <w:rStyle w:val="Emphasis"/>
        </w:rPr>
        <w:t xml:space="preserve"> Trump’s </w:t>
      </w:r>
      <w:r w:rsidRPr="00625AAC">
        <w:rPr>
          <w:rStyle w:val="Emphasis"/>
          <w:highlight w:val="yellow"/>
        </w:rPr>
        <w:t>“America First”</w:t>
      </w:r>
      <w:r w:rsidRPr="00625AAC">
        <w:rPr>
          <w:rStyle w:val="Emphasis"/>
        </w:rPr>
        <w:t xml:space="preserve"> foreign policy</w:t>
      </w:r>
      <w:r w:rsidRPr="00625AAC">
        <w:rPr>
          <w:sz w:val="16"/>
        </w:rPr>
        <w:t xml:space="preserve">. As the </w:t>
      </w:r>
      <w:r w:rsidRPr="00625AAC">
        <w:rPr>
          <w:rStyle w:val="Emphasis"/>
        </w:rPr>
        <w:t>United States has slashed development aid, abandoned climate talks and temporarily suspended military assistance to Ukraine, Beijing has ramped up its own alternative vision on each issue</w:t>
      </w:r>
      <w:r w:rsidRPr="00625AAC">
        <w:rPr>
          <w:sz w:val="16"/>
        </w:rPr>
        <w:t xml:space="preserve">. Trump’s emerging </w:t>
      </w:r>
      <w:r w:rsidRPr="00625AAC">
        <w:rPr>
          <w:rStyle w:val="Emphasis"/>
          <w:highlight w:val="yellow"/>
        </w:rPr>
        <w:t>global trade war gives</w:t>
      </w:r>
      <w:r w:rsidRPr="00625AAC">
        <w:rPr>
          <w:rStyle w:val="Emphasis"/>
        </w:rPr>
        <w:t xml:space="preserve"> Chinese leader </w:t>
      </w:r>
      <w:r w:rsidRPr="00625AAC">
        <w:rPr>
          <w:rStyle w:val="Emphasis"/>
          <w:highlight w:val="yellow"/>
        </w:rPr>
        <w:t>Xi</w:t>
      </w:r>
      <w:r w:rsidRPr="00625AAC">
        <w:rPr>
          <w:rStyle w:val="Emphasis"/>
        </w:rPr>
        <w:t xml:space="preserve"> Jinping </w:t>
      </w:r>
      <w:r w:rsidRPr="00625AAC">
        <w:rPr>
          <w:rStyle w:val="Emphasis"/>
          <w:highlight w:val="yellow"/>
        </w:rPr>
        <w:t>an additional lever</w:t>
      </w:r>
      <w:r w:rsidRPr="00625AAC">
        <w:rPr>
          <w:rStyle w:val="Emphasis"/>
        </w:rPr>
        <w:t xml:space="preserve"> to build influence</w:t>
      </w:r>
      <w:r w:rsidRPr="00625AAC">
        <w:rPr>
          <w:sz w:val="16"/>
        </w:rPr>
        <w:t xml:space="preserve">. “Beijing is </w:t>
      </w:r>
      <w:r w:rsidRPr="00625AAC">
        <w:rPr>
          <w:rStyle w:val="Emphasis"/>
        </w:rPr>
        <w:t>stepping up efforts to court U.S. allies and partners who remain stunned and disappointed by the new U.S. tariff hikes aimed at them</w:t>
      </w:r>
      <w:r w:rsidRPr="00625AAC">
        <w:rPr>
          <w:sz w:val="16"/>
        </w:rPr>
        <w:t>,” said Wendy Cutler, vice president at the Asia Society Policy Institute and a former U.S. trade negotiator. Trump this week imposed “</w:t>
      </w:r>
      <w:r w:rsidRPr="00625AAC">
        <w:rPr>
          <w:rStyle w:val="Emphasis"/>
        </w:rPr>
        <w:t>reciprocal</w:t>
      </w:r>
      <w:r w:rsidRPr="00625AAC">
        <w:rPr>
          <w:sz w:val="16"/>
        </w:rPr>
        <w:t xml:space="preserve">” </w:t>
      </w:r>
      <w:r w:rsidRPr="00625AAC">
        <w:rPr>
          <w:rStyle w:val="Emphasis"/>
        </w:rPr>
        <w:t>tariffs of between 10 and 49 percent on almost all other trading partners</w:t>
      </w:r>
      <w:r w:rsidRPr="00625AAC">
        <w:rPr>
          <w:sz w:val="16"/>
        </w:rPr>
        <w:t xml:space="preserve">. But </w:t>
      </w:r>
      <w:r w:rsidRPr="00625AAC">
        <w:rPr>
          <w:rStyle w:val="Emphasis"/>
        </w:rPr>
        <w:t>China</w:t>
      </w:r>
      <w:r w:rsidRPr="00625AAC">
        <w:rPr>
          <w:sz w:val="16"/>
        </w:rPr>
        <w:t xml:space="preserve">, which ran a trade surplus with the U.S. approaching $1 trillion last year, </w:t>
      </w:r>
      <w:r w:rsidRPr="00625AAC">
        <w:rPr>
          <w:rStyle w:val="Emphasis"/>
        </w:rPr>
        <w:t>was hit particularly hard</w:t>
      </w:r>
      <w:r w:rsidRPr="00625AAC">
        <w:rPr>
          <w:sz w:val="16"/>
        </w:rPr>
        <w:t xml:space="preserve">: From April 9, its exports to the United States will be hit with a minimum tariff rate of </w:t>
      </w:r>
      <w:r w:rsidRPr="00625AAC">
        <w:rPr>
          <w:rStyle w:val="Emphasis"/>
        </w:rPr>
        <w:t>54 percent</w:t>
      </w:r>
      <w:r w:rsidRPr="00625AAC">
        <w:rPr>
          <w:sz w:val="16"/>
        </w:rPr>
        <w:t xml:space="preserve">. China, the world’s second-largest economy, </w:t>
      </w:r>
      <w:r w:rsidRPr="00625AAC">
        <w:rPr>
          <w:rStyle w:val="Emphasis"/>
        </w:rPr>
        <w:t>announced 34 percent tariffs Friday on all U.S. goods, along with restrictions on exports of rare earth metals used to make high-tech products, along with a slew of other measures targeting American companies</w:t>
      </w:r>
      <w:r w:rsidRPr="00625AAC">
        <w:rPr>
          <w:sz w:val="16"/>
        </w:rPr>
        <w:t xml:space="preserve">. Even before Trump’s announcement, Beijing had been making overtures to other countries in a charm offensive fueled by his return to the White House. </w:t>
      </w:r>
      <w:r w:rsidRPr="00625AAC">
        <w:rPr>
          <w:rStyle w:val="Emphasis"/>
        </w:rPr>
        <w:t>In calls and meetings with officials from the European Union, South Korea and Japan in recent weeks, high-ranking Chinese officials have offered to join forces to resist Trump’s protectionism and “bring certainty to global trade.”</w:t>
      </w:r>
      <w:r w:rsidRPr="00625AAC">
        <w:rPr>
          <w:sz w:val="16"/>
        </w:rPr>
        <w:t xml:space="preserve"> China and </w:t>
      </w:r>
      <w:r w:rsidRPr="00625AAC">
        <w:rPr>
          <w:rStyle w:val="Emphasis"/>
        </w:rPr>
        <w:t>the E.U.</w:t>
      </w:r>
      <w:r w:rsidRPr="00625AAC">
        <w:rPr>
          <w:sz w:val="16"/>
        </w:rPr>
        <w:t xml:space="preserve"> should “jointly resist unilateralism and protectionism to protect the multilateral trading system,” Vice Premier He Lifeng last month told Maros Sefcovic, the European commissioner for trade, according to an official Chinese readout. Xi, the most powerful Chinese leader in decades, has sometimes led the outreach himself. Xi on Tuesday called for a “</w:t>
      </w:r>
      <w:r w:rsidRPr="00625AAC">
        <w:rPr>
          <w:rStyle w:val="Emphasis"/>
        </w:rPr>
        <w:t>Dragon-Elephant tango</w:t>
      </w:r>
      <w:r w:rsidRPr="00625AAC">
        <w:rPr>
          <w:sz w:val="16"/>
        </w:rPr>
        <w:t xml:space="preserve">” to </w:t>
      </w:r>
      <w:r w:rsidRPr="00625AAC">
        <w:rPr>
          <w:rStyle w:val="Emphasis"/>
        </w:rPr>
        <w:t>improve frayed diplomatic ties with India</w:t>
      </w:r>
      <w:r w:rsidRPr="00625AAC">
        <w:rPr>
          <w:sz w:val="16"/>
        </w:rPr>
        <w:t xml:space="preserve">, a day after the Chinese ambassador to New Delhi promised that China would buy more Indian products and a mere six months since they reached a deal to end four years of a sometimes violent border dispute. Now, </w:t>
      </w:r>
      <w:r w:rsidRPr="00625AAC">
        <w:rPr>
          <w:rStyle w:val="Emphasis"/>
        </w:rPr>
        <w:t>as the world reels from the tariffs, Beijing has an opportunity to build, or mend, ties with American partners over a sudden shared grievance with the United States</w:t>
      </w:r>
      <w:r w:rsidRPr="00625AAC">
        <w:rPr>
          <w:sz w:val="16"/>
        </w:rPr>
        <w:t>. “</w:t>
      </w:r>
      <w:r w:rsidRPr="00625AAC">
        <w:rPr>
          <w:rStyle w:val="Emphasis"/>
        </w:rPr>
        <w:t>Everyone feels attacked</w:t>
      </w:r>
      <w:r w:rsidRPr="00625AAC">
        <w:rPr>
          <w:sz w:val="16"/>
        </w:rPr>
        <w:t xml:space="preserve"> by the U.S. and the victims can empathize with each other </w:t>
      </w:r>
      <w:r w:rsidRPr="00625AAC">
        <w:rPr>
          <w:rStyle w:val="Emphasis"/>
          <w:highlight w:val="yellow"/>
        </w:rPr>
        <w:t>through trauma bonding</w:t>
      </w:r>
      <w:r w:rsidRPr="00625AAC">
        <w:rPr>
          <w:sz w:val="16"/>
        </w:rPr>
        <w:t>,” said Xing Yue, director of the Center for Chinese Foreign Policy at Tsinghua University in Beijing. “</w:t>
      </w:r>
      <w:r w:rsidRPr="00625AAC">
        <w:rPr>
          <w:rStyle w:val="Emphasis"/>
        </w:rPr>
        <w:t>Previously, these allies followed the U.S. to isolate and attack China, but now they have become victims themselves</w:t>
      </w:r>
      <w:r w:rsidRPr="00625AAC">
        <w:rPr>
          <w:sz w:val="16"/>
        </w:rPr>
        <w:t xml:space="preserve">.” </w:t>
      </w:r>
      <w:r w:rsidRPr="00625AAC">
        <w:rPr>
          <w:rStyle w:val="Emphasis"/>
        </w:rPr>
        <w:t>Xi will reportedly visit Vietnam, Cambodia and Malaysia in the coming weeks</w:t>
      </w:r>
      <w:r w:rsidRPr="00625AAC">
        <w:rPr>
          <w:sz w:val="16"/>
        </w:rPr>
        <w:t xml:space="preserve">, countries which Trump hit with duties of 46, 49 and 24 percent respectively. There, </w:t>
      </w:r>
      <w:r w:rsidRPr="00625AAC">
        <w:rPr>
          <w:rStyle w:val="Emphasis"/>
        </w:rPr>
        <w:t>analysts expect Xi will present China as a defender of the existing international trade system</w:t>
      </w:r>
      <w:r w:rsidRPr="00625AAC">
        <w:rPr>
          <w:sz w:val="16"/>
        </w:rPr>
        <w:t xml:space="preserve">. </w:t>
      </w:r>
      <w:r w:rsidRPr="00625AAC">
        <w:rPr>
          <w:rStyle w:val="Emphasis"/>
        </w:rPr>
        <w:t>He may find</w:t>
      </w:r>
      <w:r w:rsidRPr="00625AAC">
        <w:rPr>
          <w:sz w:val="16"/>
        </w:rPr>
        <w:t xml:space="preserve"> some </w:t>
      </w:r>
      <w:r w:rsidRPr="00625AAC">
        <w:rPr>
          <w:rStyle w:val="Emphasis"/>
        </w:rPr>
        <w:t>sympathetic ears</w:t>
      </w:r>
      <w:r w:rsidRPr="00625AAC">
        <w:rPr>
          <w:sz w:val="16"/>
        </w:rPr>
        <w:t xml:space="preserve">. Malaysia is still hoping to negotiate with the Trump administration on tariffs in the short term. “But in the medium to longer term, </w:t>
      </w:r>
      <w:r w:rsidRPr="00625AAC">
        <w:rPr>
          <w:rStyle w:val="Emphasis"/>
        </w:rPr>
        <w:t>Malaysia will slowly pivot to other regions and be less dependent on the U.S. for trade and investment flows</w:t>
      </w:r>
      <w:r w:rsidRPr="00625AAC">
        <w:rPr>
          <w:sz w:val="16"/>
        </w:rPr>
        <w:t xml:space="preserve">,” said Ong Kian Ming, board director of the Malaysian Investment Development Authority in Kuala Lumpur. Beijing has been quick to cast itself as a reliable partner and one among many injured parties that must come together to weather the tariff storm. “While countries around the world expand ‘circles of friends’ for trade,” </w:t>
      </w:r>
      <w:r w:rsidRPr="00625AAC">
        <w:rPr>
          <w:rStyle w:val="Emphasis"/>
        </w:rPr>
        <w:t>America’s imposition of tariffs means it is “self-isolating” from a network of global trade agreements</w:t>
      </w:r>
      <w:r w:rsidRPr="00625AAC">
        <w:rPr>
          <w:sz w:val="16"/>
        </w:rPr>
        <w:t xml:space="preserve">, said a blog post by state broadcaster China Central Television (CCTV). The </w:t>
      </w:r>
      <w:r w:rsidRPr="00625AAC">
        <w:rPr>
          <w:rStyle w:val="Emphasis"/>
        </w:rPr>
        <w:t>tariffs are “not only aimed at China, but the world,”</w:t>
      </w:r>
      <w:r w:rsidRPr="00625AAC">
        <w:rPr>
          <w:sz w:val="16"/>
        </w:rPr>
        <w:t xml:space="preserve"> said He Weiwen, a senior fellow at the Center for China and Globalization, a think tank based in Beijing. “</w:t>
      </w:r>
      <w:r w:rsidRPr="00625AAC">
        <w:rPr>
          <w:rStyle w:val="Emphasis"/>
        </w:rPr>
        <w:t>The goal of ‘Liberation Day’ is to change the U.S. trade relationship with the world</w:t>
      </w:r>
      <w:r w:rsidRPr="00625AAC">
        <w:rPr>
          <w:sz w:val="16"/>
        </w:rPr>
        <w:t>.”</w:t>
      </w:r>
    </w:p>
    <w:p w14:paraId="52CC37D6" w14:textId="77777777" w:rsidR="00DF1FCD" w:rsidRPr="00625AAC" w:rsidRDefault="00DF1FCD" w:rsidP="00DF1FCD">
      <w:pPr>
        <w:pStyle w:val="Heading4"/>
      </w:pPr>
      <w:bookmarkStart w:id="1" w:name="_o9esizsyjzmw" w:colFirst="0" w:colLast="0"/>
      <w:bookmarkEnd w:id="1"/>
      <w:r w:rsidRPr="00625AAC">
        <w:t>Nuclear energy is key to countering China -- we’re neck and neck now. Sandstrom 25</w:t>
      </w:r>
    </w:p>
    <w:p w14:paraId="7F86F6FD" w14:textId="77777777" w:rsidR="00DF1FCD" w:rsidRPr="00625AAC" w:rsidRDefault="00DF1FCD" w:rsidP="00DF1FCD">
      <w:r w:rsidRPr="00625AAC">
        <w:rPr>
          <w:b/>
          <w:u w:val="single"/>
        </w:rPr>
        <w:t>Sandstrom</w:t>
      </w:r>
      <w:r w:rsidRPr="00625AAC">
        <w:t xml:space="preserve">, Andrew, and Grayson Massey. “Opinion: Utah Is Right to Lead with Nuclear.” Deseret News, March 11, </w:t>
      </w:r>
      <w:r w:rsidRPr="00625AAC">
        <w:rPr>
          <w:b/>
          <w:u w:val="single"/>
        </w:rPr>
        <w:t>2025</w:t>
      </w:r>
      <w:r w:rsidRPr="00625AAC">
        <w:t>. https://www.deseret.com/opinion/2025/03/11/utah-leads-nuclear-energy-ai-data-centers/. [Andrew writes on energy and environmental issues and is the host of the Public Lands Policy Podcast. Grayson is the Western region director for the Young Republican National Federation.] //arrguy</w:t>
      </w:r>
    </w:p>
    <w:p w14:paraId="77BE377A" w14:textId="77777777" w:rsidR="00DF1FCD" w:rsidRPr="00625AAC" w:rsidRDefault="00DF1FCD" w:rsidP="00DF1FCD">
      <w:pPr>
        <w:rPr>
          <w:sz w:val="16"/>
          <w:szCs w:val="16"/>
        </w:rPr>
      </w:pPr>
      <w:r w:rsidRPr="00625AAC">
        <w:rPr>
          <w:sz w:val="16"/>
          <w:szCs w:val="16"/>
        </w:rPr>
        <w:t xml:space="preserve">Utah is booming. We had the third-fastest growing economy of any state over the last five years, and the population continues to increase. </w:t>
      </w:r>
      <w:r w:rsidRPr="00625AAC">
        <w:rPr>
          <w:b/>
          <w:u w:val="single"/>
        </w:rPr>
        <w:t xml:space="preserve">But a </w:t>
      </w:r>
      <w:r w:rsidRPr="00625AAC">
        <w:rPr>
          <w:b/>
          <w:highlight w:val="yellow"/>
          <w:u w:val="single"/>
        </w:rPr>
        <w:t>booming economy means greater demand for energy</w:t>
      </w:r>
      <w:r w:rsidRPr="00625AAC">
        <w:rPr>
          <w:b/>
          <w:u w:val="single"/>
        </w:rPr>
        <w:t xml:space="preserve"> and the very real threat of higher prices.</w:t>
      </w:r>
      <w:r w:rsidRPr="00625AAC">
        <w:rPr>
          <w:sz w:val="16"/>
          <w:szCs w:val="16"/>
        </w:rPr>
        <w:t xml:space="preserve"> Utah needs a lot more energy — and we need it quickly. </w:t>
      </w:r>
      <w:r w:rsidRPr="00625AAC">
        <w:rPr>
          <w:b/>
          <w:u w:val="single"/>
        </w:rPr>
        <w:t xml:space="preserve">The </w:t>
      </w:r>
      <w:r w:rsidRPr="00625AAC">
        <w:rPr>
          <w:b/>
          <w:highlight w:val="yellow"/>
          <w:u w:val="single"/>
        </w:rPr>
        <w:t>best way to meet</w:t>
      </w:r>
      <w:r w:rsidRPr="00625AAC">
        <w:rPr>
          <w:b/>
          <w:u w:val="single"/>
        </w:rPr>
        <w:t xml:space="preserve"> this rising </w:t>
      </w:r>
      <w:r w:rsidRPr="00625AAC">
        <w:rPr>
          <w:b/>
          <w:highlight w:val="yellow"/>
          <w:u w:val="single"/>
        </w:rPr>
        <w:t>demand is to invest in nuclear energy.</w:t>
      </w:r>
      <w:r w:rsidRPr="00625AAC">
        <w:rPr>
          <w:sz w:val="16"/>
          <w:szCs w:val="16"/>
        </w:rPr>
        <w:t xml:space="preserve"> That is why we need more leaders in our state to step up and join the movement to do just that. When it comes to leading-edge technology, this is the place. Artificial intelligence data centers are bringing jobs and opportunity to Utah, enabling Utahns to play a leading role in strengthening America’s national security. As Senate President Stuart Adams puts it: “The country that controls AI will control the world.” America must win the AI race, which means Utah must continue to make advances in AI. </w:t>
      </w:r>
      <w:r w:rsidRPr="00625AAC">
        <w:rPr>
          <w:b/>
          <w:u w:val="single"/>
        </w:rPr>
        <w:t xml:space="preserve">But the energy cost of </w:t>
      </w:r>
      <w:r w:rsidRPr="00625AAC">
        <w:rPr>
          <w:b/>
          <w:highlight w:val="yellow"/>
          <w:u w:val="single"/>
        </w:rPr>
        <w:t>AI</w:t>
      </w:r>
      <w:r w:rsidRPr="00625AAC">
        <w:rPr>
          <w:b/>
          <w:u w:val="single"/>
        </w:rPr>
        <w:t xml:space="preserve"> is staggering. Each </w:t>
      </w:r>
      <w:r w:rsidRPr="00625AAC">
        <w:rPr>
          <w:b/>
          <w:highlight w:val="yellow"/>
          <w:u w:val="single"/>
        </w:rPr>
        <w:t>data center requires several gigawatts</w:t>
      </w:r>
      <w:r w:rsidRPr="00625AAC">
        <w:rPr>
          <w:b/>
          <w:u w:val="single"/>
        </w:rPr>
        <w:t xml:space="preserve"> of energy — enough to power millions of homes.</w:t>
      </w:r>
      <w:r w:rsidRPr="00625AAC">
        <w:rPr>
          <w:sz w:val="16"/>
          <w:szCs w:val="16"/>
        </w:rPr>
        <w:t xml:space="preserve"> The entire state of Utah currently runs on just four gigawatts. The good news is that Utah’s elected officials recognize this need and are taking action. Gov. Spencer Cox launched Operation Gigawatt to double Utah’s energy production in a decade. Adams wants to triple it by 2050. Such a dramatic increase in energy production is an enormously difficult task. </w:t>
      </w:r>
      <w:r w:rsidRPr="00625AAC">
        <w:rPr>
          <w:b/>
          <w:u w:val="single"/>
        </w:rPr>
        <w:t xml:space="preserve">But a growing number of leaders recognize that Utah can </w:t>
      </w:r>
      <w:r w:rsidRPr="00625AAC">
        <w:rPr>
          <w:b/>
          <w:highlight w:val="yellow"/>
          <w:u w:val="single"/>
        </w:rPr>
        <w:t>meet this challenge if we invest in nuclear energy.</w:t>
      </w:r>
      <w:r w:rsidRPr="00625AAC">
        <w:rPr>
          <w:b/>
          <w:u w:val="single"/>
        </w:rPr>
        <w:t xml:space="preserve"> Cox and Republican leadership in the state Legislature have proposed the innovative solution of using small modular reactors </w:t>
      </w:r>
      <w:r w:rsidRPr="00625AAC">
        <w:rPr>
          <w:b/>
          <w:highlight w:val="yellow"/>
          <w:u w:val="single"/>
        </w:rPr>
        <w:t>(SMRs)</w:t>
      </w:r>
      <w:r w:rsidRPr="00625AAC">
        <w:rPr>
          <w:b/>
          <w:u w:val="single"/>
        </w:rPr>
        <w:t xml:space="preserve"> to </w:t>
      </w:r>
      <w:r w:rsidRPr="00625AAC">
        <w:rPr>
          <w:b/>
          <w:highlight w:val="yellow"/>
          <w:u w:val="single"/>
        </w:rPr>
        <w:t>power</w:t>
      </w:r>
      <w:r w:rsidRPr="00625AAC">
        <w:rPr>
          <w:b/>
          <w:u w:val="single"/>
        </w:rPr>
        <w:t xml:space="preserve"> our </w:t>
      </w:r>
      <w:r w:rsidRPr="00625AAC">
        <w:rPr>
          <w:b/>
          <w:highlight w:val="yellow"/>
          <w:u w:val="single"/>
        </w:rPr>
        <w:t>data centers</w:t>
      </w:r>
      <w:r w:rsidRPr="00625AAC">
        <w:rPr>
          <w:b/>
          <w:u w:val="single"/>
        </w:rPr>
        <w:t xml:space="preserve"> — something that has never been done in America. SMRs have about one-third the capacity of a modern nuclear plant, but they take up </w:t>
      </w:r>
      <w:r w:rsidRPr="00625AAC">
        <w:rPr>
          <w:b/>
          <w:highlight w:val="yellow"/>
          <w:u w:val="single"/>
        </w:rPr>
        <w:t>far less space</w:t>
      </w:r>
      <w:r w:rsidRPr="00625AAC">
        <w:rPr>
          <w:b/>
          <w:u w:val="single"/>
        </w:rPr>
        <w:t xml:space="preserve"> and are </w:t>
      </w:r>
      <w:r w:rsidRPr="00625AAC">
        <w:rPr>
          <w:b/>
          <w:highlight w:val="yellow"/>
          <w:u w:val="single"/>
        </w:rPr>
        <w:t>much cheaper and easier to build.</w:t>
      </w:r>
      <w:r w:rsidRPr="00625AAC">
        <w:rPr>
          <w:sz w:val="16"/>
          <w:szCs w:val="16"/>
        </w:rPr>
        <w:t xml:space="preserve"> SMR opponents have raised concerns over the safety of nuclear energy. High-profile disasters from nearly a half-century ago still linger on the minds of those who grew up in an era of anti-nuclear activism. But nuclear technology has made incredible strides over the last four decades. </w:t>
      </w:r>
      <w:r w:rsidRPr="00625AAC">
        <w:rPr>
          <w:b/>
          <w:u w:val="single"/>
        </w:rPr>
        <w:t xml:space="preserve">Thanks to advanced reactor designs, </w:t>
      </w:r>
      <w:r w:rsidRPr="00625AAC">
        <w:rPr>
          <w:b/>
          <w:highlight w:val="yellow"/>
          <w:u w:val="single"/>
        </w:rPr>
        <w:t>passive safety systems</w:t>
      </w:r>
      <w:r w:rsidRPr="00625AAC">
        <w:rPr>
          <w:b/>
          <w:u w:val="single"/>
        </w:rPr>
        <w:t xml:space="preserve"> and other innovations, today’s nuclear power is the </w:t>
      </w:r>
      <w:r w:rsidRPr="00625AAC">
        <w:rPr>
          <w:b/>
          <w:highlight w:val="yellow"/>
          <w:u w:val="single"/>
        </w:rPr>
        <w:t>safest form of energy we have.</w:t>
      </w:r>
      <w:r w:rsidRPr="00625AAC">
        <w:rPr>
          <w:b/>
          <w:u w:val="single"/>
        </w:rPr>
        <w:t xml:space="preserve"> Nuclear is also the most reliable energy known to man by far. A nuclear-powered grid would mean no rolling blackouts, no dirty smokestacks polluting our air and our kids’ lungs, and, of course, lower energy prices, even as Utah’s economy and tech sector continue to grow.</w:t>
      </w:r>
      <w:r w:rsidRPr="00625AAC">
        <w:rPr>
          <w:sz w:val="16"/>
          <w:szCs w:val="16"/>
        </w:rPr>
        <w:t xml:space="preserve"> As our new United States Sen. John Curtis has put it, “Nuclear power is a critical component of our clean energy future. Its ability to generate large amounts of electricity with minimal greenhouse gas emissions makes it an invaluable part of our energy grid.” </w:t>
      </w:r>
      <w:r w:rsidRPr="00625AAC">
        <w:rPr>
          <w:b/>
          <w:u w:val="single"/>
        </w:rPr>
        <w:t xml:space="preserve">There is no time to waste: </w:t>
      </w:r>
      <w:r w:rsidRPr="00625AAC">
        <w:rPr>
          <w:b/>
          <w:highlight w:val="yellow"/>
          <w:u w:val="single"/>
        </w:rPr>
        <w:t>China is neck and neck</w:t>
      </w:r>
      <w:r w:rsidRPr="00625AAC">
        <w:rPr>
          <w:b/>
          <w:u w:val="single"/>
        </w:rPr>
        <w:t xml:space="preserve"> with us </w:t>
      </w:r>
      <w:r w:rsidRPr="00625AAC">
        <w:rPr>
          <w:b/>
          <w:highlight w:val="yellow"/>
          <w:u w:val="single"/>
        </w:rPr>
        <w:t>on AI technology and beating us on nuclear energy.</w:t>
      </w:r>
      <w:r w:rsidRPr="00625AAC">
        <w:rPr>
          <w:sz w:val="16"/>
          <w:szCs w:val="16"/>
        </w:rPr>
        <w:t xml:space="preserve"> China made the world’s first commercial SMR and plans to build 150 new nuclear reactors in the next decade. View Comments Because of the economic and national security implications of falling behind in this energy race, President Donald Trump, Secretary of Energy Chris Wright and others in Washington are moving aggressively to reform federal energy permitting policies so that we can catch up. </w:t>
      </w:r>
      <w:r w:rsidRPr="00625AAC">
        <w:rPr>
          <w:b/>
          <w:u w:val="single"/>
        </w:rPr>
        <w:t>This gives Utah a historic opportunity to take a leading role in nuclear energy — just as we play a leading role in AI.</w:t>
      </w:r>
      <w:r w:rsidRPr="00625AAC">
        <w:rPr>
          <w:sz w:val="16"/>
          <w:szCs w:val="16"/>
        </w:rPr>
        <w:t xml:space="preserve"> Utah has always been a state of early adopters, and as with most technologies, there are substantial benefits to being the first to market. Because of its location and existing energy infrastructure, Utah is uniquely poised to lead on next-generation nuclear, and the sooner we adopt this new technology, the more of a boost it will be to Utah’s economy and quality of life for Utahns. The state Legislature realizes this, which is why they have moved quickly this year to advance major legislation to create a Nuclear Energy Consortium and a Utah Energy Council to designate specific zones for SMRs. </w:t>
      </w:r>
      <w:r w:rsidRPr="00625AAC">
        <w:rPr>
          <w:b/>
          <w:u w:val="single"/>
        </w:rPr>
        <w:t xml:space="preserve">By </w:t>
      </w:r>
      <w:r w:rsidRPr="00625AAC">
        <w:rPr>
          <w:b/>
          <w:highlight w:val="yellow"/>
          <w:u w:val="single"/>
        </w:rPr>
        <w:t>embracing nuclear energy</w:t>
      </w:r>
      <w:r w:rsidRPr="00625AAC">
        <w:rPr>
          <w:b/>
          <w:u w:val="single"/>
        </w:rPr>
        <w:t xml:space="preserve">, Utah can </w:t>
      </w:r>
      <w:r w:rsidRPr="00625AAC">
        <w:rPr>
          <w:b/>
          <w:highlight w:val="yellow"/>
          <w:u w:val="single"/>
        </w:rPr>
        <w:t>secure its place as a leader in</w:t>
      </w:r>
      <w:r w:rsidRPr="00625AAC">
        <w:rPr>
          <w:b/>
          <w:u w:val="single"/>
        </w:rPr>
        <w:t xml:space="preserve"> both technological </w:t>
      </w:r>
      <w:r w:rsidRPr="00625AAC">
        <w:rPr>
          <w:b/>
          <w:highlight w:val="yellow"/>
          <w:u w:val="single"/>
        </w:rPr>
        <w:t>innovation</w:t>
      </w:r>
      <w:r w:rsidRPr="00625AAC">
        <w:rPr>
          <w:b/>
          <w:u w:val="single"/>
        </w:rPr>
        <w:t xml:space="preserve"> and energy independence.</w:t>
      </w:r>
      <w:r w:rsidRPr="00625AAC">
        <w:rPr>
          <w:sz w:val="16"/>
          <w:szCs w:val="16"/>
        </w:rPr>
        <w:t xml:space="preserve"> With swift action, we can ensure affordable, reliable and clean energy for generations to come — powering our homes, businesses and critical industries while strengthening America’s national security. Thank you to our state Legislature, Gov. Cox and Sen. Curtis for their ongoing efforts to make this vision a reality.</w:t>
      </w:r>
    </w:p>
    <w:p w14:paraId="57632EFE" w14:textId="77777777" w:rsidR="00DF1FCD" w:rsidRPr="00625AAC" w:rsidRDefault="00DF1FCD" w:rsidP="00DF1FCD">
      <w:pPr>
        <w:pStyle w:val="Heading4"/>
      </w:pPr>
      <w:bookmarkStart w:id="2" w:name="_3oe4vs5qf6nd" w:colFirst="0" w:colLast="0"/>
      <w:bookmarkEnd w:id="2"/>
      <w:r w:rsidRPr="00625AAC">
        <w:t>Investment drives innovation. Holtzman 23</w:t>
      </w:r>
    </w:p>
    <w:p w14:paraId="130EA0DD" w14:textId="77777777" w:rsidR="00DF1FCD" w:rsidRPr="00625AAC" w:rsidRDefault="00DF1FCD" w:rsidP="00DF1FCD">
      <w:r w:rsidRPr="00625AAC">
        <w:t xml:space="preserve">‌Benjamin </w:t>
      </w:r>
      <w:r w:rsidRPr="00625AAC">
        <w:rPr>
          <w:b/>
          <w:u w:val="single"/>
        </w:rPr>
        <w:t>Holtzman</w:t>
      </w:r>
      <w:r w:rsidRPr="00625AAC">
        <w:t xml:space="preserve">, Nuclear Energy Institute. “Opportunities for Industries,” </w:t>
      </w:r>
      <w:r w:rsidRPr="00625AAC">
        <w:rPr>
          <w:b/>
          <w:u w:val="single"/>
        </w:rPr>
        <w:t>2023</w:t>
      </w:r>
      <w:r w:rsidRPr="00625AAC">
        <w:t>. https://www.nei.org/advanced-nuclear-energy/opportunities-for-industries. [Ben is the Director of New Nuclear at the Nuclear Energy Institute. He is an accomplished and results-driven nuclear professional with over 15 years of experience in a variety of regulatory, technical, and business arenas. He currently is focused on developing a more efficient risk-informed regulatory framework, accelerating industry deployment readiness, and engaging with investors and new end-users to understand new nuclear opportunities. Ben has a B.S. in nuclear engineering, a M.S. in nuclear, plasma, &amp; radiological engineering, and an executive M.B.A.] //MH</w:t>
      </w:r>
    </w:p>
    <w:p w14:paraId="333E08EA" w14:textId="77777777" w:rsidR="00DF1FCD" w:rsidRPr="00625AAC" w:rsidRDefault="00DF1FCD" w:rsidP="00DF1FCD">
      <w:pPr>
        <w:rPr>
          <w:sz w:val="16"/>
          <w:szCs w:val="16"/>
        </w:rPr>
      </w:pPr>
      <w:r w:rsidRPr="00625AAC">
        <w:rPr>
          <w:sz w:val="16"/>
          <w:szCs w:val="16"/>
        </w:rPr>
        <w:t xml:space="preserve">Industries across the economy are recognizing nuclear’s ability to reduce—or erase—their carbon footprints. </w:t>
      </w:r>
      <w:r w:rsidRPr="00625AAC">
        <w:rPr>
          <w:b/>
          <w:u w:val="single"/>
        </w:rPr>
        <w:t xml:space="preserve">Existing nuclear, small modular reactors, and other advanced </w:t>
      </w:r>
      <w:r w:rsidRPr="00625AAC">
        <w:rPr>
          <w:b/>
          <w:highlight w:val="yellow"/>
          <w:u w:val="single"/>
        </w:rPr>
        <w:t>nuclear technologies</w:t>
      </w:r>
      <w:r w:rsidRPr="00625AAC">
        <w:rPr>
          <w:b/>
          <w:u w:val="single"/>
        </w:rPr>
        <w:t xml:space="preserve"> also </w:t>
      </w:r>
      <w:r w:rsidRPr="00625AAC">
        <w:rPr>
          <w:b/>
          <w:highlight w:val="yellow"/>
          <w:u w:val="single"/>
        </w:rPr>
        <w:t>offer significant opportunities for industry innovation</w:t>
      </w:r>
      <w:r w:rsidRPr="00625AAC">
        <w:rPr>
          <w:b/>
          <w:u w:val="single"/>
        </w:rPr>
        <w:t xml:space="preserve"> and growth </w:t>
      </w:r>
      <w:r w:rsidRPr="00625AAC">
        <w:rPr>
          <w:b/>
          <w:highlight w:val="yellow"/>
          <w:u w:val="single"/>
        </w:rPr>
        <w:t>beyond electricity.</w:t>
      </w:r>
      <w:r w:rsidRPr="00625AAC">
        <w:rPr>
          <w:sz w:val="16"/>
          <w:szCs w:val="16"/>
        </w:rPr>
        <w:t xml:space="preserve"> Explore Nuclear &amp; Your Industry Aerospace - Nuclear has successfully powered space... ...exploration for decades. Now, the industry is developing new nuclear energy technologies to power the next phase of space travel: early unmanned missions, earth satellites, permanent lunar bases and missions to Mars. Companies such as Zeno Power, X-energy and Ultra Safe Nuclear Corporation are creating next-generation radioisotope power systems to send spacecraft and probes even farther into space. NASA is exploring nuclear thermal propulsion to reduce flight time, enabling human missions to Mars and beyond. As part of the historic Artemis space program, NASA also awarded contracts for a small nuclear power system that could run a permanent base for surface power on the Moon for upwards of 10 years. </w:t>
      </w:r>
      <w:r w:rsidRPr="00625AAC">
        <w:rPr>
          <w:b/>
          <w:highlight w:val="yellow"/>
          <w:u w:val="single"/>
        </w:rPr>
        <w:t>Agriculture</w:t>
      </w:r>
      <w:r w:rsidRPr="00625AAC">
        <w:rPr>
          <w:b/>
          <w:u w:val="single"/>
        </w:rPr>
        <w:t xml:space="preserve"> - Nuclear technologies can reduce the carbon... ...footprint of this industry’s energy intensive processes.</w:t>
      </w:r>
      <w:r w:rsidRPr="00625AAC">
        <w:rPr>
          <w:sz w:val="16"/>
          <w:szCs w:val="16"/>
        </w:rPr>
        <w:t xml:space="preserve"> Nuclear can make hydrogen for zero-carbon ammonia production and can also directly provide the process heat required to produce synthetic fertilizers. </w:t>
      </w:r>
      <w:r w:rsidRPr="00625AAC">
        <w:rPr>
          <w:b/>
          <w:u w:val="single"/>
        </w:rPr>
        <w:t xml:space="preserve">Nuclear technology can be used </w:t>
      </w:r>
      <w:r w:rsidRPr="00625AAC">
        <w:rPr>
          <w:b/>
          <w:highlight w:val="yellow"/>
          <w:u w:val="single"/>
        </w:rPr>
        <w:t>to improve crop yield</w:t>
      </w:r>
      <w:r w:rsidRPr="00625AAC">
        <w:rPr>
          <w:b/>
          <w:u w:val="single"/>
        </w:rPr>
        <w:t xml:space="preserve"> and develop plant varieties that need less water and are more resistant to the impacts of climate change.</w:t>
      </w:r>
      <w:r w:rsidRPr="00625AAC">
        <w:rPr>
          <w:sz w:val="16"/>
          <w:szCs w:val="16"/>
        </w:rPr>
        <w:t xml:space="preserve"> Nuclear’s desalination capabilities can enable irrigation in arid regions and combat water disputes between agricultural, commercial, and residential interests. Nuclear can also help fight against pests, avoiding the need to use harmful pesticides. Irradiating food also kills E. coli, listeria and salmonella, so fresh foods can last longer. </w:t>
      </w:r>
      <w:r w:rsidRPr="00625AAC">
        <w:rPr>
          <w:b/>
          <w:u w:val="single"/>
        </w:rPr>
        <w:t xml:space="preserve">Data Centers and </w:t>
      </w:r>
      <w:r w:rsidRPr="00625AAC">
        <w:rPr>
          <w:b/>
          <w:highlight w:val="yellow"/>
          <w:u w:val="single"/>
        </w:rPr>
        <w:t>Information Technology</w:t>
      </w:r>
      <w:r w:rsidRPr="00625AAC">
        <w:rPr>
          <w:b/>
          <w:u w:val="single"/>
        </w:rPr>
        <w:t xml:space="preserve"> - Google and other companies... ...like Microsoft are turning to nuclear energy for a dependable, carbon-free source of power to power their data centers continuously. In the future, data centers may have dedicated, standalone, small modular reactors (SMRs) or microreactors </w:t>
      </w:r>
      <w:r w:rsidRPr="00625AAC">
        <w:rPr>
          <w:b/>
          <w:highlight w:val="yellow"/>
          <w:u w:val="single"/>
        </w:rPr>
        <w:t>to power their operations</w:t>
      </w:r>
      <w:r w:rsidRPr="00625AAC">
        <w:rPr>
          <w:b/>
          <w:u w:val="single"/>
        </w:rPr>
        <w:t xml:space="preserve"> “behind the meter.”</w:t>
      </w:r>
      <w:r w:rsidRPr="00625AAC">
        <w:rPr>
          <w:sz w:val="16"/>
          <w:szCs w:val="16"/>
        </w:rPr>
        <w:t xml:space="preserve"> SMRs can provide backup power for data centers on the grid and also operate independently of a grid. Some designs for new nuclear facilities also allow for data centers to be co-located on the same site, creating even more efficiencies. Finance, Blockchain, and Cryptocurrency - To address the substantial energy consumption... ...linked to cryptocurrency mining and transactions, businesses are looking towards eco-friendly energy alternatives. Nuclear energy can deliver consistent carbon-free power for continuous mining and transaction processing. Oklo entered a 20-year agreement with Compass Mining to offer 100 percent carbon-free electricity for crypto mining. Energy Harbor signed an agreement with Standard Power to deliver nuclear-generated, carbon-free, electricity to its bitcoin blockchain mining center in Ohio. Additionally, Talen Energy intends to establish a nuclear-powered cryptocurrency mining and data facility adjacent to the Susquehanna nuclear power plant. </w:t>
      </w:r>
      <w:r w:rsidRPr="00625AAC">
        <w:rPr>
          <w:b/>
          <w:highlight w:val="yellow"/>
          <w:u w:val="single"/>
        </w:rPr>
        <w:t>Manufacturing</w:t>
      </w:r>
      <w:r w:rsidRPr="00625AAC">
        <w:rPr>
          <w:b/>
          <w:u w:val="single"/>
        </w:rPr>
        <w:t xml:space="preserve"> - Advanced reactors can provide heat for... ...industrial processes such as chemical production and metal refining, enabling these industries to reduce their carbon footprint. Dow Chemical partnered with X-energy to develop SMR technology, while Nucor has invested in NuScale Power Corporation to support the development of small modular reactor nuclear plants which can meet their needs for reliable carbon-free electricity </w:t>
      </w:r>
      <w:r w:rsidRPr="00625AAC">
        <w:rPr>
          <w:b/>
          <w:highlight w:val="yellow"/>
          <w:u w:val="single"/>
        </w:rPr>
        <w:t>to power steel production.</w:t>
      </w:r>
      <w:r w:rsidRPr="00625AAC">
        <w:rPr>
          <w:sz w:val="16"/>
          <w:szCs w:val="16"/>
        </w:rPr>
        <w:t xml:space="preserve"> Nucor was also the first major industrial company to join the United Nations 24/7 Carbon-Free Energy Global Compact, which is aimed at accelerating the decarbonization of the world's electricity systems to mitigate climate change and ensure access to clean and affordable energy. </w:t>
      </w:r>
      <w:r w:rsidRPr="00625AAC">
        <w:rPr>
          <w:b/>
          <w:u w:val="single"/>
        </w:rPr>
        <w:t>Medicine and Health - Nuclear power plants play a crucial role in public health... ...by producing a life-saving resource, Cobalt-60.</w:t>
      </w:r>
      <w:r w:rsidRPr="00625AAC">
        <w:rPr>
          <w:sz w:val="16"/>
          <w:szCs w:val="16"/>
        </w:rPr>
        <w:t xml:space="preserve"> This isotope sterilized billions of pieces of medical equipment in hospitals during the height of the COVID -19 pandemic. </w:t>
      </w:r>
      <w:r w:rsidRPr="00625AAC">
        <w:rPr>
          <w:b/>
          <w:u w:val="single"/>
        </w:rPr>
        <w:t>Radioisotopes, which are naturally formed during the process of producing reliable, carbon-free electricity, have significant lifesaving applications such as diagnosis and treatments for cancers.</w:t>
      </w:r>
      <w:r w:rsidRPr="00625AAC">
        <w:rPr>
          <w:sz w:val="16"/>
          <w:szCs w:val="16"/>
        </w:rPr>
        <w:t xml:space="preserve"> Bruce Power and Ontario Power Generation (OPG) are among the companies that collect these medical isotopes and process them for worldwide distribution. Demand for radioisotopes is continuously increasing. Nuclear radiation is also used to treat food, kill bacteria, and eradicate insects and parasites that cause illness. Lastly, microreactors offer the potential to provide hospitals with clean energy 24/7/365, either independently or as part of a microgrid, without relying on a larger power grid. These compact reactors can be transported by land, air, or sea to remote areas, allowing hospitals in communities with inadequate access to health care or that have been affected by disasters to be powered with reliable energy. Textiles - The textile industry can remove chemicals and... ...pollutants, such as dyes, starches, acids, salts and detergents, from its water by using nuclear electron beam technology. Electron beams can break apart the chemical bonds of clothing dyes and remove pollutants, allowing textile manufacturers to recycle wastewater for reuse. One textile factory in Southern China uses the technique to save up to 4.5 million cubic meters of fresh water annually, which is equivalent to the water consumed by about 100,000 people. The fashion industry, which accounts for nearly 10 percent of global emissions, is also turning to nuclear energy to decarbonize. Transportation - Some of today’s nuclear reactors are demonstrating... ...the capability for carbon-free production of large quantities of hydrogen, which can be used as fuel to power various forms of transportation, including aviation, shipping, heavy transport, fuel-cell trains, and vehicles. Advanced nuclear reactors can produce hydrogen. Nuclear energy is also a highly feasible option for providing steady and reliable carbon-free electricity to EV charging stations 24/7/365.</w:t>
      </w:r>
    </w:p>
    <w:p w14:paraId="6DE8CF8C" w14:textId="77777777" w:rsidR="00DF1FCD" w:rsidRPr="00625AAC" w:rsidRDefault="00DF1FCD" w:rsidP="00DF1FCD">
      <w:pPr>
        <w:pStyle w:val="Heading4"/>
      </w:pPr>
      <w:bookmarkStart w:id="3" w:name="_1yyiijf8t8x" w:colFirst="0" w:colLast="0"/>
      <w:bookmarkEnd w:id="3"/>
      <w:r w:rsidRPr="00625AAC">
        <w:t xml:space="preserve">Nuclear’s uniquely key — Trump’s gutting other R&amp;D. Wong 25 </w:t>
      </w:r>
    </w:p>
    <w:p w14:paraId="176F2632" w14:textId="77777777" w:rsidR="00DF1FCD" w:rsidRPr="00625AAC" w:rsidRDefault="00DF1FCD" w:rsidP="00DF1FCD">
      <w:pPr>
        <w:spacing w:after="240"/>
      </w:pPr>
      <w:r w:rsidRPr="00625AAC">
        <w:rPr>
          <w:b/>
        </w:rPr>
        <w:t>Wong-Leung 25</w:t>
      </w:r>
      <w:r w:rsidRPr="00625AAC">
        <w:t xml:space="preserve"> [Jenny Wong-Leung, Data scientist with ASPI’s Cyber, Technology and Security program, 2-27-2025, US cuts to science and technology could fast-track China’s tech dominance, Strategist, https://www.aspistrategist.org.au/us-cuts-to-science-and-technology-could-fast-track-chinas-tech-dominance/, accessed 3-16-2025.] //aayush</w:t>
      </w:r>
    </w:p>
    <w:p w14:paraId="1E191B11" w14:textId="77777777" w:rsidR="00DF1FCD" w:rsidRPr="00625AAC" w:rsidRDefault="00DF1FCD" w:rsidP="00DF1FCD">
      <w:pPr>
        <w:spacing w:before="240" w:after="240"/>
        <w:rPr>
          <w:sz w:val="16"/>
          <w:szCs w:val="16"/>
        </w:rPr>
      </w:pPr>
      <w:r w:rsidRPr="00625AAC">
        <w:rPr>
          <w:sz w:val="16"/>
          <w:szCs w:val="16"/>
        </w:rPr>
        <w:t xml:space="preserve">Is </w:t>
      </w:r>
      <w:r w:rsidRPr="00625AAC">
        <w:rPr>
          <w:b/>
          <w:u w:val="single"/>
        </w:rPr>
        <w:t>the United States now trying to lose the technology race with China</w:t>
      </w:r>
      <w:r w:rsidRPr="00625AAC">
        <w:rPr>
          <w:sz w:val="16"/>
          <w:szCs w:val="16"/>
        </w:rPr>
        <w:t xml:space="preserve">? It certainly seems to be. </w:t>
      </w:r>
      <w:r w:rsidRPr="00625AAC">
        <w:rPr>
          <w:b/>
          <w:u w:val="single"/>
        </w:rPr>
        <w:t>The race is tight, and now the Trump administration is slashing funding for the three national institutions that have underpinned science and technology</w:t>
      </w:r>
      <w:r w:rsidRPr="00625AAC">
        <w:rPr>
          <w:sz w:val="16"/>
          <w:szCs w:val="16"/>
        </w:rPr>
        <w:t xml:space="preserve"> (S&amp;T) </w:t>
      </w:r>
      <w:r w:rsidRPr="00625AAC">
        <w:rPr>
          <w:b/>
          <w:u w:val="single"/>
        </w:rPr>
        <w:t>and what advantage the US still has</w:t>
      </w:r>
      <w:r w:rsidRPr="00625AAC">
        <w:rPr>
          <w:sz w:val="16"/>
          <w:szCs w:val="16"/>
        </w:rPr>
        <w:t xml:space="preserve">. </w:t>
      </w:r>
      <w:r w:rsidRPr="00625AAC">
        <w:rPr>
          <w:b/>
          <w:u w:val="single"/>
        </w:rPr>
        <w:t>China is outpacing the US in</w:t>
      </w:r>
      <w:r w:rsidRPr="00625AAC">
        <w:rPr>
          <w:sz w:val="16"/>
          <w:szCs w:val="16"/>
        </w:rPr>
        <w:t xml:space="preserve"> the volume of </w:t>
      </w:r>
      <w:r w:rsidRPr="00625AAC">
        <w:rPr>
          <w:b/>
          <w:u w:val="single"/>
        </w:rPr>
        <w:t>high-impact research in 57 of the 64 critical technologies in ASPI’s Critical Technology Tracker. The US’s main remaining advantage is downstream in implementing technology</w:t>
      </w:r>
      <w:r w:rsidRPr="00625AAC">
        <w:rPr>
          <w:sz w:val="16"/>
          <w:szCs w:val="16"/>
        </w:rPr>
        <w:t xml:space="preserve">, and </w:t>
      </w:r>
      <w:r w:rsidRPr="00625AAC">
        <w:rPr>
          <w:b/>
          <w:u w:val="single"/>
        </w:rPr>
        <w:t>even that’s at risk as China’s significant S&amp;T investments pay off</w:t>
      </w:r>
      <w:r w:rsidRPr="00625AAC">
        <w:rPr>
          <w:sz w:val="16"/>
          <w:szCs w:val="16"/>
        </w:rPr>
        <w:t xml:space="preserve">. Now </w:t>
      </w:r>
      <w:r w:rsidRPr="00625AAC">
        <w:rPr>
          <w:b/>
          <w:highlight w:val="yellow"/>
          <w:u w:val="single"/>
        </w:rPr>
        <w:t>the US’s lead may disappear</w:t>
      </w:r>
      <w:r w:rsidRPr="00625AAC">
        <w:rPr>
          <w:b/>
          <w:u w:val="single"/>
        </w:rPr>
        <w:t xml:space="preserve"> even faster </w:t>
      </w:r>
      <w:r w:rsidRPr="00625AAC">
        <w:rPr>
          <w:b/>
          <w:highlight w:val="yellow"/>
          <w:u w:val="single"/>
        </w:rPr>
        <w:t>following cuts to the</w:t>
      </w:r>
      <w:r w:rsidRPr="00625AAC">
        <w:rPr>
          <w:b/>
          <w:u w:val="single"/>
        </w:rPr>
        <w:t xml:space="preserve"> National Institutes of Health</w:t>
      </w:r>
      <w:r w:rsidRPr="00625AAC">
        <w:rPr>
          <w:sz w:val="16"/>
          <w:szCs w:val="16"/>
        </w:rPr>
        <w:t xml:space="preserve"> (</w:t>
      </w:r>
      <w:r w:rsidRPr="00625AAC">
        <w:rPr>
          <w:b/>
          <w:u w:val="single"/>
        </w:rPr>
        <w:t>NIH</w:t>
      </w:r>
      <w:r w:rsidRPr="00625AAC">
        <w:rPr>
          <w:sz w:val="16"/>
          <w:szCs w:val="16"/>
        </w:rPr>
        <w:t>), National Aeronautics and Space Agency (</w:t>
      </w:r>
      <w:r w:rsidRPr="00625AAC">
        <w:rPr>
          <w:b/>
          <w:u w:val="single"/>
        </w:rPr>
        <w:t>NASA</w:t>
      </w:r>
      <w:r w:rsidRPr="00625AAC">
        <w:rPr>
          <w:sz w:val="16"/>
          <w:szCs w:val="16"/>
        </w:rPr>
        <w:t xml:space="preserve">) </w:t>
      </w:r>
      <w:r w:rsidRPr="00625AAC">
        <w:rPr>
          <w:b/>
          <w:u w:val="single"/>
        </w:rPr>
        <w:t>and</w:t>
      </w:r>
      <w:r w:rsidRPr="00625AAC">
        <w:rPr>
          <w:sz w:val="16"/>
          <w:szCs w:val="16"/>
        </w:rPr>
        <w:t xml:space="preserve"> National Science Foundation (</w:t>
      </w:r>
      <w:r w:rsidRPr="00625AAC">
        <w:rPr>
          <w:b/>
          <w:highlight w:val="yellow"/>
          <w:u w:val="single"/>
        </w:rPr>
        <w:t>NSF</w:t>
      </w:r>
      <w:r w:rsidRPr="00625AAC">
        <w:rPr>
          <w:sz w:val="16"/>
          <w:szCs w:val="16"/>
        </w:rPr>
        <w:t xml:space="preserve">). </w:t>
      </w:r>
      <w:r w:rsidRPr="00625AAC">
        <w:rPr>
          <w:b/>
          <w:u w:val="single"/>
        </w:rPr>
        <w:t>The NIH is the biggest public funder of biomedical research worldwide</w:t>
      </w:r>
      <w:r w:rsidRPr="00625AAC">
        <w:rPr>
          <w:sz w:val="16"/>
          <w:szCs w:val="16"/>
        </w:rPr>
        <w:t xml:space="preserve"> and impacts global health in ways often taken for granted. For example, </w:t>
      </w:r>
      <w:r w:rsidRPr="00625AAC">
        <w:rPr>
          <w:b/>
          <w:u w:val="single"/>
        </w:rPr>
        <w:t>it supported the foundational work that led to the Haemophilus influenzae type b vaccine which, by some estimates, prevented 1.2 million infant deaths between 2000 and 2015</w:t>
      </w:r>
      <w:r w:rsidRPr="00625AAC">
        <w:rPr>
          <w:sz w:val="16"/>
          <w:szCs w:val="16"/>
        </w:rPr>
        <w:t xml:space="preserve">. </w:t>
      </w:r>
      <w:r w:rsidRPr="00625AAC">
        <w:rPr>
          <w:b/>
          <w:u w:val="single"/>
        </w:rPr>
        <w:t>NASA is a stalwart of space research and inadvertently has contributed to medical innovations as it has attended to the health of its astronauts, such as the ear thermometer</w:t>
      </w:r>
      <w:r w:rsidRPr="00625AAC">
        <w:rPr>
          <w:sz w:val="16"/>
          <w:szCs w:val="16"/>
        </w:rPr>
        <w:t xml:space="preserve">. The </w:t>
      </w:r>
      <w:r w:rsidRPr="00625AAC">
        <w:rPr>
          <w:b/>
          <w:u w:val="single"/>
        </w:rPr>
        <w:t xml:space="preserve">NSF </w:t>
      </w:r>
      <w:r w:rsidRPr="00625AAC">
        <w:rPr>
          <w:b/>
          <w:highlight w:val="yellow"/>
          <w:u w:val="single"/>
        </w:rPr>
        <w:t>funds all</w:t>
      </w:r>
      <w:r w:rsidRPr="00625AAC">
        <w:rPr>
          <w:b/>
          <w:u w:val="single"/>
        </w:rPr>
        <w:t xml:space="preserve"> non-medical scientific research</w:t>
      </w:r>
      <w:r w:rsidRPr="00625AAC">
        <w:rPr>
          <w:sz w:val="16"/>
          <w:szCs w:val="16"/>
        </w:rPr>
        <w:t xml:space="preserve"> (</w:t>
      </w:r>
      <w:r w:rsidRPr="00625AAC">
        <w:rPr>
          <w:b/>
          <w:highlight w:val="yellow"/>
          <w:u w:val="single"/>
        </w:rPr>
        <w:t>biology, quantum computing, a</w:t>
      </w:r>
      <w:r w:rsidRPr="00625AAC">
        <w:rPr>
          <w:b/>
          <w:u w:val="single"/>
        </w:rPr>
        <w:t xml:space="preserve">rtificial </w:t>
      </w:r>
      <w:r w:rsidRPr="00625AAC">
        <w:rPr>
          <w:b/>
          <w:highlight w:val="yellow"/>
          <w:u w:val="single"/>
        </w:rPr>
        <w:t>i</w:t>
      </w:r>
      <w:r w:rsidRPr="00625AAC">
        <w:rPr>
          <w:b/>
          <w:u w:val="single"/>
        </w:rPr>
        <w:t xml:space="preserve">ntelligence, </w:t>
      </w:r>
      <w:r w:rsidRPr="00625AAC">
        <w:rPr>
          <w:b/>
          <w:highlight w:val="yellow"/>
          <w:u w:val="single"/>
        </w:rPr>
        <w:t>space and advanced materials</w:t>
      </w:r>
      <w:r w:rsidRPr="00625AAC">
        <w:rPr>
          <w:sz w:val="16"/>
          <w:szCs w:val="16"/>
        </w:rPr>
        <w:t xml:space="preserve">) in the US and manages major research facilities. </w:t>
      </w:r>
      <w:r w:rsidRPr="00625AAC">
        <w:rPr>
          <w:b/>
          <w:u w:val="single"/>
        </w:rPr>
        <w:t>The NIH stands to lose $4 billion out of the $32 billion already allocated to US research grants in 2024</w:t>
      </w:r>
      <w:r w:rsidRPr="00625AAC">
        <w:rPr>
          <w:sz w:val="16"/>
          <w:szCs w:val="16"/>
        </w:rPr>
        <w:t xml:space="preserve">. This $4 billion cut is not just 11.4 percent of the NIH’s research grants; </w:t>
      </w:r>
      <w:r w:rsidRPr="00625AAC">
        <w:rPr>
          <w:b/>
          <w:u w:val="single"/>
        </w:rPr>
        <w:t>it will also limit its ability to cover indirect costs associated with equipment, maintenance, safety and personnel—everything that keeps world-class research facilities ticking</w:t>
      </w:r>
      <w:r w:rsidRPr="00625AAC">
        <w:rPr>
          <w:sz w:val="16"/>
          <w:szCs w:val="16"/>
        </w:rPr>
        <w:t xml:space="preserve">. According to The New York Times, </w:t>
      </w:r>
      <w:r w:rsidRPr="00625AAC">
        <w:rPr>
          <w:b/>
          <w:u w:val="single"/>
        </w:rPr>
        <w:t>indirect costs make up 29 percent of grant funds on average</w:t>
      </w:r>
      <w:r w:rsidRPr="00625AAC">
        <w:rPr>
          <w:sz w:val="16"/>
          <w:szCs w:val="16"/>
        </w:rPr>
        <w:t xml:space="preserve">. With only 85 out of 613 institutions having indirect costs below 15 percent, </w:t>
      </w:r>
      <w:r w:rsidRPr="00625AAC">
        <w:rPr>
          <w:b/>
          <w:u w:val="single"/>
        </w:rPr>
        <w:t>a decision to cap indirect costs at 15 percent will at least halve the funds for maintaining labs for most NIH grant recipients</w:t>
      </w:r>
      <w:r w:rsidRPr="00625AAC">
        <w:rPr>
          <w:sz w:val="16"/>
          <w:szCs w:val="16"/>
        </w:rPr>
        <w:t xml:space="preserve">. If you are a grand-slam-winning tennis champion, </w:t>
      </w:r>
      <w:r w:rsidRPr="00625AAC">
        <w:rPr>
          <w:b/>
          <w:u w:val="single"/>
        </w:rPr>
        <w:t>these indirect costs are akin to the payments for your team of coaches, strategists, medical entourage, all your equipment and access to training facilities</w:t>
      </w:r>
      <w:r w:rsidRPr="00625AAC">
        <w:rPr>
          <w:sz w:val="16"/>
          <w:szCs w:val="16"/>
        </w:rPr>
        <w:t xml:space="preserve">. Without these, </w:t>
      </w:r>
      <w:r w:rsidRPr="00625AAC">
        <w:rPr>
          <w:b/>
          <w:u w:val="single"/>
        </w:rPr>
        <w:t>you won’t stay at number one</w:t>
      </w:r>
      <w:r w:rsidRPr="00625AAC">
        <w:rPr>
          <w:sz w:val="16"/>
          <w:szCs w:val="16"/>
        </w:rPr>
        <w:t xml:space="preserve">. It’s the same in the critical technology race. Typically, </w:t>
      </w:r>
      <w:r w:rsidRPr="00625AAC">
        <w:rPr>
          <w:b/>
          <w:u w:val="single"/>
        </w:rPr>
        <w:t>labs and other research facilities have state-of-the-art equipment</w:t>
      </w:r>
      <w:r w:rsidRPr="00625AAC">
        <w:rPr>
          <w:sz w:val="16"/>
          <w:szCs w:val="16"/>
        </w:rPr>
        <w:t xml:space="preserve">, which have indirect costs commensurate with their level of sophistication. This means that </w:t>
      </w:r>
      <w:r w:rsidRPr="00625AAC">
        <w:rPr>
          <w:b/>
          <w:u w:val="single"/>
        </w:rPr>
        <w:t>high-level labs</w:t>
      </w:r>
      <w:r w:rsidRPr="00625AAC">
        <w:rPr>
          <w:sz w:val="16"/>
          <w:szCs w:val="16"/>
        </w:rPr>
        <w:t>—</w:t>
      </w:r>
      <w:r w:rsidRPr="00625AAC">
        <w:rPr>
          <w:b/>
          <w:u w:val="single"/>
        </w:rPr>
        <w:t>where breakthroughs often happen</w:t>
      </w:r>
      <w:r w:rsidRPr="00625AAC">
        <w:rPr>
          <w:sz w:val="16"/>
          <w:szCs w:val="16"/>
        </w:rPr>
        <w:t>—</w:t>
      </w:r>
      <w:r w:rsidRPr="00625AAC">
        <w:rPr>
          <w:b/>
          <w:u w:val="single"/>
        </w:rPr>
        <w:t>have more to lose when funding is cut for indirect costs</w:t>
      </w:r>
      <w:r w:rsidRPr="00625AAC">
        <w:rPr>
          <w:sz w:val="16"/>
          <w:szCs w:val="16"/>
        </w:rPr>
        <w:t xml:space="preserve">. The biggest losers in these cuts will be </w:t>
      </w:r>
      <w:r w:rsidRPr="00625AAC">
        <w:rPr>
          <w:b/>
          <w:u w:val="single"/>
        </w:rPr>
        <w:t>top US universities</w:t>
      </w:r>
      <w:r w:rsidRPr="00625AAC">
        <w:rPr>
          <w:sz w:val="16"/>
          <w:szCs w:val="16"/>
        </w:rPr>
        <w:t xml:space="preserve">, </w:t>
      </w:r>
      <w:r w:rsidRPr="00625AAC">
        <w:rPr>
          <w:b/>
          <w:u w:val="single"/>
        </w:rPr>
        <w:t>medical schools and hospitals</w:t>
      </w:r>
      <w:r w:rsidRPr="00625AAC">
        <w:rPr>
          <w:sz w:val="16"/>
          <w:szCs w:val="16"/>
        </w:rPr>
        <w:t xml:space="preserve">, many of which </w:t>
      </w:r>
      <w:r w:rsidRPr="00625AAC">
        <w:rPr>
          <w:b/>
          <w:u w:val="single"/>
        </w:rPr>
        <w:t>are among the top 10 institutions in the Tech Tracker for biotechnologies</w:t>
      </w:r>
      <w:r w:rsidRPr="00625AAC">
        <w:rPr>
          <w:sz w:val="16"/>
          <w:szCs w:val="16"/>
        </w:rPr>
        <w:t xml:space="preserve">, including MD Anderson Cancer Center, Memorial Sloan Kettering and many teaching hospitals within the Harvard Medical School. </w:t>
      </w:r>
      <w:r w:rsidRPr="00625AAC">
        <w:rPr>
          <w:b/>
          <w:u w:val="single"/>
        </w:rPr>
        <w:t>The NIH not only provides research funding in the biomedical fields; it also has 27 biomedical research institutions</w:t>
      </w:r>
      <w:r w:rsidRPr="00625AAC">
        <w:rPr>
          <w:sz w:val="16"/>
          <w:szCs w:val="16"/>
        </w:rPr>
        <w:t xml:space="preserve">. The NIH combined is currently ranked second for vaccines and medical countermeasures and eighth for genetic engineering in the Critical Technology Tracker, highlighting its global importance and competitiveness. NIH-funded research has contributed to early detection and prevention of cancers, chemotherapy and immunotherapy. The NIH also helped develop vaccines for flu and RSV (Respiratory Syncytial Virus), as well as the mRNA Covid-19 vaccine. </w:t>
      </w:r>
      <w:r w:rsidRPr="00625AAC">
        <w:rPr>
          <w:b/>
          <w:u w:val="single"/>
        </w:rPr>
        <w:t>These are the very institutions that the US government will rely on to develop the future vaccines needed to protect Americans from the next global pandemic</w:t>
      </w:r>
      <w:r w:rsidRPr="00625AAC">
        <w:rPr>
          <w:sz w:val="16"/>
          <w:szCs w:val="16"/>
        </w:rPr>
        <w:t xml:space="preserve">. In addition, in early February, biomedical research was again in the firing line with termination letters sent to hundreds of employees at the Centers for Disease Control and Prevention, the Food and Drug Administration, and the NIH. More job cuts are expected to follow, further weakening the sector. Around the same time, the NSF froze all grant review processes to comply with new directives to end all diversity, equity, and inclusion (DEI) programs. According to the Washington Post, NSF staff were tasked with scrutinising active research grants—preciously approved by peer review—with a list of keywords including ‘women’, ‘diverse’ and ‘institutional’ to reverse any grants remotely related to DEI initiatives. On 18 February, the haemorrhage of US S&amp;T talent continued with a 10 percent cut to the NSF workforce. Given the NSF’s annual budget of $9 billion, the effect of this cut will be felt across all technologies. The Computer Research Association, for example, predicts devastating consequences for scientific innovation and talent in AI technologies and high performance computing, as </w:t>
      </w:r>
      <w:r w:rsidRPr="00625AAC">
        <w:rPr>
          <w:b/>
          <w:u w:val="single"/>
        </w:rPr>
        <w:t xml:space="preserve">the NSF funds 80 percent of fundamental computing </w:t>
      </w:r>
      <w:r w:rsidRPr="00625AAC">
        <w:rPr>
          <w:b/>
          <w:highlight w:val="yellow"/>
          <w:u w:val="single"/>
        </w:rPr>
        <w:t>research</w:t>
      </w:r>
      <w:r w:rsidRPr="00625AAC">
        <w:rPr>
          <w:b/>
          <w:u w:val="single"/>
        </w:rPr>
        <w:t xml:space="preserve"> at US institutions</w:t>
      </w:r>
      <w:r w:rsidRPr="00625AAC">
        <w:rPr>
          <w:sz w:val="16"/>
          <w:szCs w:val="16"/>
        </w:rPr>
        <w:t xml:space="preserve">. The </w:t>
      </w:r>
      <w:r w:rsidRPr="00625AAC">
        <w:rPr>
          <w:b/>
          <w:u w:val="single"/>
        </w:rPr>
        <w:t>association credits foundational US technologies behind AI, cybersecurity and quantum technologies to NSF funding</w:t>
      </w:r>
      <w:r w:rsidRPr="00625AAC">
        <w:rPr>
          <w:sz w:val="16"/>
          <w:szCs w:val="16"/>
        </w:rPr>
        <w:t xml:space="preserve">. The Critical Technology Tracker ranks the US first in quantum computing, with seven of the top 10 institutions based in the US. However, </w:t>
      </w:r>
      <w:r w:rsidRPr="00625AAC">
        <w:rPr>
          <w:b/>
          <w:u w:val="single"/>
        </w:rPr>
        <w:t xml:space="preserve">quantum technologies are </w:t>
      </w:r>
      <w:r w:rsidRPr="00625AAC">
        <w:rPr>
          <w:b/>
          <w:highlight w:val="yellow"/>
          <w:u w:val="single"/>
        </w:rPr>
        <w:t>priority areas for China</w:t>
      </w:r>
      <w:r w:rsidRPr="00625AAC">
        <w:rPr>
          <w:b/>
          <w:u w:val="single"/>
        </w:rPr>
        <w:t>, which unveiled its most advanced quantum computer</w:t>
      </w:r>
      <w:r w:rsidRPr="00625AAC">
        <w:rPr>
          <w:sz w:val="16"/>
          <w:szCs w:val="16"/>
        </w:rPr>
        <w:t xml:space="preserve">, a 504-Qubit Superconductor, </w:t>
      </w:r>
      <w:r w:rsidRPr="00625AAC">
        <w:rPr>
          <w:b/>
          <w:u w:val="single"/>
        </w:rPr>
        <w:t>in December</w:t>
      </w:r>
      <w:r w:rsidRPr="00625AAC">
        <w:rPr>
          <w:sz w:val="16"/>
          <w:szCs w:val="16"/>
        </w:rPr>
        <w:t xml:space="preserve"> 2024. In 2022, the NSF’s Directorate for Technology, Innovation and Partnerships was set up to accelerate the implementation of NSF-funded discoveries from research to new industries, especially in technologies where the US faced the greatest competition. According to Reuters, the directorate lost 20 percent of its staff last week. Similarly, </w:t>
      </w:r>
      <w:r w:rsidRPr="00625AAC">
        <w:rPr>
          <w:b/>
          <w:u w:val="single"/>
        </w:rPr>
        <w:t>NASA</w:t>
      </w:r>
      <w:r w:rsidRPr="00625AAC">
        <w:rPr>
          <w:sz w:val="16"/>
          <w:szCs w:val="16"/>
        </w:rPr>
        <w:t xml:space="preserve">, currently ranked first in space launch systems research in the Tech Tracker, </w:t>
      </w:r>
      <w:r w:rsidRPr="00625AAC">
        <w:rPr>
          <w:b/>
          <w:u w:val="single"/>
        </w:rPr>
        <w:t>may face a 10 percent cut to its specialised workforce</w:t>
      </w:r>
      <w:r w:rsidRPr="00625AAC">
        <w:rPr>
          <w:sz w:val="16"/>
          <w:szCs w:val="16"/>
        </w:rPr>
        <w:t xml:space="preserve">. These massive cuts have been put on hold, but if they resume, the loss of talent would be a blow to an important component of the technological race, especially with a worldwide shortage of tech specialists. Historically, </w:t>
      </w:r>
      <w:r w:rsidRPr="00625AAC">
        <w:rPr>
          <w:b/>
          <w:u w:val="single"/>
        </w:rPr>
        <w:t>US space and satellite companies have benefited from NASA’s decades-long public investments in research and development</w:t>
      </w:r>
      <w:r w:rsidRPr="00625AAC">
        <w:rPr>
          <w:sz w:val="16"/>
          <w:szCs w:val="16"/>
        </w:rPr>
        <w:t xml:space="preserve">. The Economist reported that the scrutiny of DEI programs extended to keywords related to climate change. The National Oceanic and Atmospheric Administration (NOAA) and NASA are therefore expecting major job cuts for their work in climate science and extreme weather patterns. The NOAA plays an important role in weather prediction. Its research on space and sensors is visible in the Tech Tracker across the areas of small satellites, gravitational sensors, and sonar and acoustic sensors. </w:t>
      </w:r>
      <w:r w:rsidRPr="00625AAC">
        <w:rPr>
          <w:b/>
          <w:u w:val="single"/>
        </w:rPr>
        <w:t>While the US is cutting its funding, China continues its systematic, long-term investment in critical technologies</w:t>
      </w:r>
      <w:r w:rsidRPr="00625AAC">
        <w:rPr>
          <w:sz w:val="16"/>
          <w:szCs w:val="16"/>
        </w:rPr>
        <w:t xml:space="preserve">. </w:t>
      </w:r>
      <w:r w:rsidRPr="00625AAC">
        <w:rPr>
          <w:b/>
          <w:u w:val="single"/>
        </w:rPr>
        <w:t>Synthetic biology is a sector in which China has the largest lead in the Tech Tracker</w:t>
      </w:r>
      <w:r w:rsidRPr="00625AAC">
        <w:rPr>
          <w:sz w:val="16"/>
          <w:szCs w:val="16"/>
        </w:rPr>
        <w:t xml:space="preserve">. Over the past 5 years, </w:t>
      </w:r>
      <w:r w:rsidRPr="00625AAC">
        <w:rPr>
          <w:b/>
          <w:u w:val="single"/>
        </w:rPr>
        <w:t>China has published 57.7 percent of high-impact research in the field, while the US has produced just 13.1 percent</w:t>
      </w:r>
      <w:r w:rsidRPr="00625AAC">
        <w:rPr>
          <w:sz w:val="16"/>
          <w:szCs w:val="16"/>
        </w:rPr>
        <w:t xml:space="preserve">. Synthetic biology is the design and building of new biological systems. It has applications in many areas, such as agriculture and medicine, which directly affect food security and health. </w:t>
      </w:r>
      <w:r w:rsidRPr="00625AAC">
        <w:rPr>
          <w:b/>
          <w:u w:val="single"/>
        </w:rPr>
        <w:t>Like quantum computing, synthetic biology is an emerging technology where scientific innovation and intellectual property ownership can determine future industry dominance</w:t>
      </w:r>
      <w:r w:rsidRPr="00625AAC">
        <w:rPr>
          <w:sz w:val="16"/>
          <w:szCs w:val="16"/>
        </w:rPr>
        <w:t xml:space="preserve">. Since 2006, China has prioritised synthetic biology and built a tech ecosystem around this emerging technology, comprising research institutes and industry. As Drew Endy, a synthetic biologist from Stanford University, pointed out, the research infrastructure that China has built to support its all-of-nation approach to emerging biotechnology is now the envy of the world. The contrast between China’s investment strategy and the cuts imposed on the NIH could not be starker. </w:t>
      </w:r>
      <w:r w:rsidRPr="00625AAC">
        <w:rPr>
          <w:b/>
          <w:u w:val="single"/>
        </w:rPr>
        <w:t xml:space="preserve">If the US doesn’t want to lose the S&amp;T race with China, it must review its funding cuts. </w:t>
      </w:r>
      <w:r w:rsidRPr="00625AAC">
        <w:rPr>
          <w:b/>
          <w:highlight w:val="yellow"/>
          <w:u w:val="single"/>
        </w:rPr>
        <w:t>Reducing</w:t>
      </w:r>
      <w:r w:rsidRPr="00625AAC">
        <w:rPr>
          <w:b/>
          <w:u w:val="single"/>
        </w:rPr>
        <w:t xml:space="preserve"> the </w:t>
      </w:r>
      <w:r w:rsidRPr="00625AAC">
        <w:rPr>
          <w:b/>
          <w:highlight w:val="yellow"/>
          <w:u w:val="single"/>
        </w:rPr>
        <w:t>funding</w:t>
      </w:r>
      <w:r w:rsidRPr="00625AAC">
        <w:rPr>
          <w:b/>
          <w:u w:val="single"/>
        </w:rPr>
        <w:t xml:space="preserve"> envelope to grants organisations that oversee scientific grants, such as the NIH and NSF, will </w:t>
      </w:r>
      <w:r w:rsidRPr="00625AAC">
        <w:rPr>
          <w:b/>
          <w:highlight w:val="yellow"/>
          <w:u w:val="single"/>
        </w:rPr>
        <w:t>stifle</w:t>
      </w:r>
      <w:r w:rsidRPr="00625AAC">
        <w:rPr>
          <w:b/>
          <w:u w:val="single"/>
        </w:rPr>
        <w:t xml:space="preserve"> the scientific </w:t>
      </w:r>
      <w:r w:rsidRPr="00625AAC">
        <w:rPr>
          <w:b/>
          <w:highlight w:val="yellow"/>
          <w:u w:val="single"/>
        </w:rPr>
        <w:t>innovations</w:t>
      </w:r>
      <w:r w:rsidRPr="00625AAC">
        <w:rPr>
          <w:b/>
          <w:u w:val="single"/>
        </w:rPr>
        <w:t xml:space="preserve"> and breakthroughs </w:t>
      </w:r>
      <w:r w:rsidRPr="00625AAC">
        <w:rPr>
          <w:b/>
          <w:highlight w:val="yellow"/>
          <w:u w:val="single"/>
        </w:rPr>
        <w:t>that have been central</w:t>
      </w:r>
      <w:r w:rsidRPr="00625AAC">
        <w:rPr>
          <w:b/>
          <w:u w:val="single"/>
        </w:rPr>
        <w:t xml:space="preserve"> to the rise of the US as a technology superpower</w:t>
      </w:r>
      <w:r w:rsidRPr="00625AAC">
        <w:rPr>
          <w:sz w:val="16"/>
          <w:szCs w:val="16"/>
        </w:rPr>
        <w:t>. Countries that have long relied on US technological research may need to step up spending on scientific research, or they, too, will risk being left behind.</w:t>
      </w:r>
    </w:p>
    <w:p w14:paraId="443018EB" w14:textId="77777777" w:rsidR="00DF1FCD" w:rsidRPr="00625AAC" w:rsidRDefault="00DF1FCD" w:rsidP="00DF1FCD">
      <w:pPr>
        <w:pStyle w:val="Heading4"/>
      </w:pPr>
      <w:bookmarkStart w:id="4" w:name="_5pzzik67gflb" w:colFirst="0" w:colLast="0"/>
      <w:bookmarkEnd w:id="4"/>
      <w:r w:rsidRPr="00625AAC">
        <w:t>Technology will determine who wins the race. Sankowski 25</w:t>
      </w:r>
    </w:p>
    <w:p w14:paraId="0438BCA0" w14:textId="77777777" w:rsidR="00DF1FCD" w:rsidRPr="00625AAC" w:rsidRDefault="00DF1FCD" w:rsidP="00DF1FCD">
      <w:r w:rsidRPr="00625AAC">
        <w:t xml:space="preserve">Piotr </w:t>
      </w:r>
      <w:r w:rsidRPr="00625AAC">
        <w:rPr>
          <w:b/>
          <w:u w:val="single"/>
        </w:rPr>
        <w:t>Sankowski</w:t>
      </w:r>
      <w:r w:rsidRPr="00625AAC">
        <w:t xml:space="preserve">. “China Boosts Tech Budget to Rival US in Global Race.” </w:t>
      </w:r>
      <w:r w:rsidRPr="00625AAC">
        <w:rPr>
          <w:b/>
          <w:u w:val="single"/>
        </w:rPr>
        <w:t>2025</w:t>
      </w:r>
      <w:r w:rsidRPr="00625AAC">
        <w:t>. https://www.msn.com/en-us/money/other/china-boosts-tech-budget-to-rival-us-in-global-race/ar-AA1Akd3d. [Piotr Sankowski is a professor at the Institute of Informatics, University of Warsaw, where he received his habilitation in 2009 and where he received a doctorate in computer science in 2005. His research interest focuses on practical application of algorithms, ranging from economic applications, through learning data structures, to parallel algorithms for data science. In 2009, Piotr Sankowski received also a doctorate in physics in the field of solid state theory at the Polish Academy of Sciences. In 2010 he received ERC Starting Independent Researcher Grant, in 2015 ERC Proof of Concept Grant, and in 2017 ERC Consolidator Grant. He is a president of IDEAS NCBR – a research and development centre operating in the field of artificial intelligence and digital economy. Piotr Sankowski is also a co-founder of the spin-off company MIM Solutions.] //arrguy</w:t>
      </w:r>
    </w:p>
    <w:p w14:paraId="0FA90405" w14:textId="77777777" w:rsidR="00DF1FCD" w:rsidRPr="00625AAC" w:rsidRDefault="00DF1FCD" w:rsidP="00DF1FCD">
      <w:pPr>
        <w:rPr>
          <w:sz w:val="16"/>
          <w:szCs w:val="16"/>
        </w:rPr>
      </w:pPr>
      <w:r w:rsidRPr="00625AAC">
        <w:rPr>
          <w:b/>
          <w:highlight w:val="yellow"/>
          <w:u w:val="single"/>
        </w:rPr>
        <w:t>China</w:t>
      </w:r>
      <w:r w:rsidRPr="00625AAC">
        <w:rPr>
          <w:b/>
          <w:u w:val="single"/>
        </w:rPr>
        <w:t xml:space="preserve"> is taking a new position in the race for </w:t>
      </w:r>
      <w:r w:rsidRPr="00625AAC">
        <w:rPr>
          <w:b/>
          <w:highlight w:val="yellow"/>
          <w:u w:val="single"/>
        </w:rPr>
        <w:t>technological dominance</w:t>
      </w:r>
      <w:r w:rsidRPr="00625AAC">
        <w:rPr>
          <w:b/>
          <w:u w:val="single"/>
        </w:rPr>
        <w:t>, competing with the USA.</w:t>
      </w:r>
      <w:r w:rsidRPr="00625AAC">
        <w:rPr>
          <w:sz w:val="16"/>
          <w:szCs w:val="16"/>
        </w:rPr>
        <w:t xml:space="preserve"> It is set to spend enormous amounts of money on the development of AI, robotics, and 6G networks, increasing its science budget by 10% year over year to reach 398 billion yuan. </w:t>
      </w:r>
      <w:r w:rsidRPr="00625AAC">
        <w:rPr>
          <w:b/>
          <w:u w:val="single"/>
        </w:rPr>
        <w:t xml:space="preserve">The South China Morning Post writes that this strategy could </w:t>
      </w:r>
      <w:r w:rsidRPr="00625AAC">
        <w:rPr>
          <w:b/>
          <w:highlight w:val="yellow"/>
          <w:u w:val="single"/>
        </w:rPr>
        <w:t>change the global balance of power.</w:t>
      </w:r>
      <w:r w:rsidRPr="00625AAC">
        <w:rPr>
          <w:b/>
          <w:u w:val="single"/>
        </w:rPr>
        <w:t xml:space="preserve"> The South China Morning Post (SCMP) reports that </w:t>
      </w:r>
      <w:r w:rsidRPr="00625AAC">
        <w:rPr>
          <w:b/>
          <w:highlight w:val="yellow"/>
          <w:u w:val="single"/>
        </w:rPr>
        <w:t>Beijing</w:t>
      </w:r>
      <w:r w:rsidRPr="00625AAC">
        <w:rPr>
          <w:b/>
          <w:u w:val="single"/>
        </w:rPr>
        <w:t xml:space="preserve"> has intensified the "technological arms race," </w:t>
      </w:r>
      <w:r w:rsidRPr="00625AAC">
        <w:rPr>
          <w:b/>
          <w:highlight w:val="yellow"/>
          <w:u w:val="single"/>
        </w:rPr>
        <w:t>increasing science funding</w:t>
      </w:r>
      <w:r w:rsidRPr="00625AAC">
        <w:rPr>
          <w:b/>
          <w:u w:val="single"/>
        </w:rPr>
        <w:t xml:space="preserve"> by 10% for the second consecutive year.</w:t>
      </w:r>
      <w:r w:rsidRPr="00625AAC">
        <w:rPr>
          <w:sz w:val="16"/>
          <w:szCs w:val="16"/>
        </w:rPr>
        <w:t xml:space="preserve"> By 2025, 398 billion yuan (54 billion USD) will be allocated. These figures are outlined in the Chinese Ministry of Finance's budget proposal, presented on Wednesday. </w:t>
      </w:r>
      <w:r w:rsidRPr="00625AAC">
        <w:rPr>
          <w:b/>
          <w:u w:val="single"/>
        </w:rPr>
        <w:t xml:space="preserve">Under the category of "science," the funding is directed toward advancements </w:t>
      </w:r>
      <w:r w:rsidRPr="00625AAC">
        <w:rPr>
          <w:b/>
          <w:highlight w:val="yellow"/>
          <w:u w:val="single"/>
        </w:rPr>
        <w:t>in artificial intelligence</w:t>
      </w:r>
      <w:r w:rsidRPr="00625AAC">
        <w:rPr>
          <w:b/>
          <w:u w:val="single"/>
        </w:rPr>
        <w:t xml:space="preserve">, humanoid </w:t>
      </w:r>
      <w:r w:rsidRPr="00625AAC">
        <w:rPr>
          <w:b/>
          <w:highlight w:val="yellow"/>
          <w:u w:val="single"/>
        </w:rPr>
        <w:t>robots, and 6G networks.</w:t>
      </w:r>
      <w:r w:rsidRPr="00625AAC">
        <w:rPr>
          <w:sz w:val="16"/>
          <w:szCs w:val="16"/>
        </w:rPr>
        <w:t xml:space="preserve"> SCMP reports that the integration of these technologies has the potential to reshape the global balance of power. China heavily invests in science </w:t>
      </w:r>
      <w:r w:rsidRPr="00625AAC">
        <w:rPr>
          <w:b/>
          <w:u w:val="single"/>
        </w:rPr>
        <w:t xml:space="preserve">The English-language newspaper based in Hong Kong emphasizes that this is a clear signal that Beijing aims </w:t>
      </w:r>
      <w:r w:rsidRPr="00625AAC">
        <w:rPr>
          <w:b/>
          <w:highlight w:val="yellow"/>
          <w:u w:val="single"/>
        </w:rPr>
        <w:t>to dominate future technologies.</w:t>
      </w:r>
      <w:r w:rsidRPr="00625AAC">
        <w:rPr>
          <w:b/>
          <w:u w:val="single"/>
        </w:rPr>
        <w:t xml:space="preserve"> This is part of a strategy to help China </w:t>
      </w:r>
      <w:r w:rsidRPr="00625AAC">
        <w:rPr>
          <w:b/>
          <w:highlight w:val="yellow"/>
          <w:u w:val="single"/>
        </w:rPr>
        <w:t>win the competition with the United States</w:t>
      </w:r>
      <w:r w:rsidRPr="00625AAC">
        <w:rPr>
          <w:b/>
          <w:u w:val="single"/>
        </w:rPr>
        <w:t xml:space="preserve"> and transform the global technological power balance.</w:t>
      </w:r>
      <w:r w:rsidRPr="00625AAC">
        <w:rPr>
          <w:sz w:val="16"/>
          <w:szCs w:val="16"/>
        </w:rPr>
        <w:t xml:space="preserve"> Renogy 2000W Pure Sine Wave Inverter Charger 12V To 120V AC Surge 6000W Off-Grid Solar Inverter Charger For RV Boat Home W/LCD Display, Auto This strategy includes attracting global talent and systematically investing in future technologies. China's increase in science expenditures is the largest among all categories of government spending, surpassing diplomacy, public safety, education, and defense. The US and China participate in a new "arms race" At the end of January, the Bank of China presented an "Action Plan to Support the Development of the Artificial Intelligence Industry Chain." Over the next five years, at least 1 trillion yuan (about 130 billion USD) will be allocated to provide financial support to AI-related entities. This will benefit technology sector leaders, including Huawei, Tencent, Baidu, and iFlytek, as well as key governmental and research institutions.</w:t>
      </w:r>
    </w:p>
    <w:p w14:paraId="620BE8A4" w14:textId="77777777" w:rsidR="00DF1FCD" w:rsidRPr="00625AAC" w:rsidRDefault="00DF1FCD" w:rsidP="00DF1FCD">
      <w:pPr>
        <w:pStyle w:val="Heading4"/>
      </w:pPr>
      <w:r w:rsidRPr="00625AAC">
        <w:t>Decline causes transition wars and lashout. Kim 19</w:t>
      </w:r>
    </w:p>
    <w:p w14:paraId="7DE8B796" w14:textId="77777777" w:rsidR="00DF1FCD" w:rsidRPr="00625AAC" w:rsidRDefault="00DF1FCD" w:rsidP="00DF1FCD">
      <w:r w:rsidRPr="00625AAC">
        <w:rPr>
          <w:b/>
          <w:bCs/>
        </w:rPr>
        <w:t>Kim 19</w:t>
      </w:r>
      <w:r w:rsidRPr="00625AAC">
        <w:t xml:space="preserve"> [Min-Hyung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accessed 2-11-2025.] //aayush</w:t>
      </w:r>
    </w:p>
    <w:p w14:paraId="63D7F7CA" w14:textId="77777777" w:rsidR="00DF1FCD" w:rsidRPr="00625AAC" w:rsidRDefault="00DF1FCD" w:rsidP="00DF1FCD">
      <w:pPr>
        <w:rPr>
          <w:sz w:val="16"/>
        </w:rPr>
      </w:pPr>
      <w:r w:rsidRPr="00625AAC">
        <w:rPr>
          <w:sz w:val="16"/>
        </w:rPr>
        <w:t xml:space="preserve">Since the end of the Second World War, </w:t>
      </w:r>
      <w:r w:rsidRPr="00625AAC">
        <w:rPr>
          <w:rStyle w:val="Emphasis"/>
        </w:rPr>
        <w:t>the USA has undoubtedly been a global hegemon</w:t>
      </w:r>
      <w:r w:rsidRPr="00625AAC">
        <w:rPr>
          <w:sz w:val="16"/>
        </w:rPr>
        <w:t xml:space="preserve">. With its preponderant military and economic strength, it has created a liberal international economic order and maintained it by promoting global free trade. </w:t>
      </w:r>
      <w:r w:rsidRPr="00625AAC">
        <w:rPr>
          <w:rStyle w:val="Emphasis"/>
        </w:rPr>
        <w:t>USA sudden turn to protectionism under the banner of “America First” in the Trump administration illustrates “US fear” that its hegemony or Pax Americana is declining vis-à-vis China’s growing power</w:t>
      </w:r>
      <w:r w:rsidRPr="00625AAC">
        <w:rPr>
          <w:sz w:val="16"/>
        </w:rPr>
        <w:t xml:space="preserve">. It also demonstrates that </w:t>
      </w:r>
      <w:r w:rsidRPr="00625AAC">
        <w:rPr>
          <w:rStyle w:val="Emphasis"/>
        </w:rPr>
        <w:t>the USA now seeks to deter China from overtaking its hegemony so as to keep US hegemony as long as possible</w:t>
      </w:r>
      <w:r w:rsidRPr="00625AAC">
        <w:rPr>
          <w:sz w:val="16"/>
        </w:rPr>
        <w:t xml:space="preserve">. Currently, the USA and China are waging a trade war. What is important to note here is that </w:t>
      </w:r>
      <w:r w:rsidRPr="00625AAC">
        <w:rPr>
          <w:rStyle w:val="Emphasis"/>
        </w:rPr>
        <w:t>the driving force of the trade war between the world’s two largest economies is more political than economic</w:t>
      </w:r>
      <w:r w:rsidRPr="00625AAC">
        <w:rPr>
          <w:sz w:val="16"/>
        </w:rPr>
        <w:t xml:space="preserve">. That is to say, </w:t>
      </w:r>
      <w:r w:rsidRPr="00625AAC">
        <w:rPr>
          <w:rStyle w:val="Emphasis"/>
          <w:highlight w:val="yellow"/>
        </w:rPr>
        <w:t>as China’s</w:t>
      </w:r>
      <w:r w:rsidRPr="00625AAC">
        <w:rPr>
          <w:rStyle w:val="Emphasis"/>
        </w:rPr>
        <w:t xml:space="preserve"> economic and political </w:t>
      </w:r>
      <w:r w:rsidRPr="00625AAC">
        <w:rPr>
          <w:rStyle w:val="Emphasis"/>
          <w:highlight w:val="yellow"/>
        </w:rPr>
        <w:t>influence</w:t>
      </w:r>
      <w:r w:rsidRPr="00625AAC">
        <w:rPr>
          <w:rStyle w:val="Emphasis"/>
        </w:rPr>
        <w:t xml:space="preserve"> in the world vis-à-vis that of the USA </w:t>
      </w:r>
      <w:r w:rsidRPr="00625AAC">
        <w:rPr>
          <w:rStyle w:val="Emphasis"/>
          <w:highlight w:val="yellow"/>
        </w:rPr>
        <w:t>increases</w:t>
      </w:r>
      <w:r w:rsidRPr="00625AAC">
        <w:rPr>
          <w:rStyle w:val="Emphasis"/>
        </w:rPr>
        <w:t xml:space="preserve">, </w:t>
      </w:r>
      <w:r w:rsidRPr="00625AAC">
        <w:rPr>
          <w:rStyle w:val="Emphasis"/>
          <w:highlight w:val="yellow"/>
        </w:rPr>
        <w:t>US fear about China’s power also grows</w:t>
      </w:r>
      <w:r w:rsidRPr="00625AAC">
        <w:rPr>
          <w:rStyle w:val="Emphasis"/>
        </w:rPr>
        <w:t xml:space="preserve">. Under these circumstances, </w:t>
      </w:r>
      <w:r w:rsidRPr="00625AAC">
        <w:rPr>
          <w:rStyle w:val="Emphasis"/>
          <w:highlight w:val="yellow"/>
        </w:rPr>
        <w:t>Washington makes every effort to assert its global dominance</w:t>
      </w:r>
      <w:r w:rsidRPr="00625AAC">
        <w:rPr>
          <w:rStyle w:val="Emphasis"/>
        </w:rPr>
        <w:t xml:space="preserve"> by deterring China’s challenge to its hegemony</w:t>
      </w:r>
      <w:r w:rsidRPr="00625AAC">
        <w:rPr>
          <w:sz w:val="16"/>
        </w:rPr>
        <w:t xml:space="preserve">[13]. </w:t>
      </w:r>
      <w:r w:rsidRPr="00625AAC">
        <w:rPr>
          <w:rStyle w:val="Emphasis"/>
        </w:rPr>
        <w:t>It is this</w:t>
      </w:r>
      <w:r w:rsidRPr="00625AAC">
        <w:rPr>
          <w:sz w:val="16"/>
        </w:rPr>
        <w:t xml:space="preserve"> sort of “US </w:t>
      </w:r>
      <w:r w:rsidRPr="00625AAC">
        <w:rPr>
          <w:rStyle w:val="Emphasis"/>
        </w:rPr>
        <w:t>fear</w:t>
      </w:r>
      <w:r w:rsidRPr="00625AAC">
        <w:rPr>
          <w:sz w:val="16"/>
        </w:rPr>
        <w:t xml:space="preserve">” </w:t>
      </w:r>
      <w:r w:rsidRPr="00625AAC">
        <w:rPr>
          <w:rStyle w:val="Emphasis"/>
        </w:rPr>
        <w:t>about hegemonic power transition from Washington to Beijing that brought about US policies against the BRI, the AIIB, and Made in China 2015</w:t>
      </w:r>
      <w:r w:rsidRPr="00625AAC">
        <w:rPr>
          <w:sz w:val="16"/>
        </w:rPr>
        <w:t xml:space="preserve">. The fear of hegemonic power transition is indeed a </w:t>
      </w:r>
      <w:r w:rsidRPr="00625AAC">
        <w:rPr>
          <w:rStyle w:val="Emphasis"/>
        </w:rPr>
        <w:t>driving force for the US-launched trade war</w:t>
      </w:r>
      <w:r w:rsidRPr="00625AAC">
        <w:rPr>
          <w:sz w:val="16"/>
        </w:rPr>
        <w:t xml:space="preserve">. Understood this way, </w:t>
      </w:r>
      <w:r w:rsidRPr="00625AAC">
        <w:rPr>
          <w:rStyle w:val="Emphasis"/>
        </w:rPr>
        <w:t>the trade war between the USA and China may be a harbinger of a much larger-scale conflict between the two parties</w:t>
      </w:r>
      <w:r w:rsidRPr="00625AAC">
        <w:rPr>
          <w:sz w:val="16"/>
        </w:rPr>
        <w:t xml:space="preserve">, since as PTT predicts, </w:t>
      </w:r>
      <w:r w:rsidRPr="00625AAC">
        <w:rPr>
          <w:rStyle w:val="Emphasis"/>
        </w:rPr>
        <w:t>war is more likely to occur when the power gap between a declining hegemon and a rising challenger is getting closed</w:t>
      </w:r>
      <w:r w:rsidRPr="00625AAC">
        <w:rPr>
          <w:sz w:val="16"/>
        </w:rPr>
        <w:t xml:space="preserve">. </w:t>
      </w:r>
      <w:r w:rsidRPr="00625AAC">
        <w:rPr>
          <w:rStyle w:val="Emphasis"/>
        </w:rPr>
        <w:t>As China’s economic</w:t>
      </w:r>
      <w:r w:rsidRPr="00625AAC">
        <w:rPr>
          <w:sz w:val="16"/>
        </w:rPr>
        <w:t xml:space="preserve">, technological, military </w:t>
      </w:r>
      <w:r w:rsidRPr="00625AAC">
        <w:rPr>
          <w:rStyle w:val="Emphasis"/>
        </w:rPr>
        <w:t>and political rise continues down the road, the USA will try to contain it in order to maintain its global hegemony</w:t>
      </w:r>
      <w:r w:rsidRPr="00625AAC">
        <w:rPr>
          <w:sz w:val="16"/>
        </w:rPr>
        <w:t xml:space="preserve">. The obvious consequence of this seesaw game is the </w:t>
      </w:r>
      <w:r w:rsidRPr="00625AAC">
        <w:rPr>
          <w:rStyle w:val="Emphasis"/>
        </w:rPr>
        <w:t>intensification of the Sino–US competition over global hegemony</w:t>
      </w:r>
      <w:r w:rsidRPr="00625AAC">
        <w:rPr>
          <w:sz w:val="16"/>
        </w:rPr>
        <w:t xml:space="preserve">. The USA and China, the two most powerful states in the world, </w:t>
      </w:r>
      <w:r w:rsidRPr="00625AAC">
        <w:rPr>
          <w:rStyle w:val="Emphasis"/>
        </w:rPr>
        <w:t>appear as if they were on a collision course.</w:t>
      </w:r>
      <w:r w:rsidRPr="00625AAC">
        <w:rPr>
          <w:sz w:val="16"/>
        </w:rPr>
        <w:t xml:space="preserve"> What this means is that </w:t>
      </w:r>
      <w:r w:rsidRPr="00625AAC">
        <w:rPr>
          <w:rStyle w:val="Emphasis"/>
        </w:rPr>
        <w:t xml:space="preserve">so long as US fear about China’s overtaking US hegemony persists, a similar type of </w:t>
      </w:r>
      <w:r w:rsidRPr="00625AAC">
        <w:rPr>
          <w:rStyle w:val="Emphasis"/>
          <w:highlight w:val="yellow"/>
        </w:rPr>
        <w:t>conflict between the two</w:t>
      </w:r>
      <w:r w:rsidRPr="00625AAC">
        <w:rPr>
          <w:rStyle w:val="Emphasis"/>
        </w:rPr>
        <w:t xml:space="preserve"> hegemonic powers </w:t>
      </w:r>
      <w:r w:rsidRPr="00625AAC">
        <w:rPr>
          <w:rStyle w:val="Emphasis"/>
          <w:highlight w:val="yellow"/>
        </w:rPr>
        <w:t>is likely</w:t>
      </w:r>
      <w:r w:rsidRPr="00625AAC">
        <w:rPr>
          <w:rStyle w:val="Emphasis"/>
        </w:rPr>
        <w:t xml:space="preserve"> to occur in the future</w:t>
      </w:r>
      <w:r w:rsidRPr="00625AAC">
        <w:rPr>
          <w:sz w:val="16"/>
        </w:rPr>
        <w:t xml:space="preserve"> even if the current trade war is over.</w:t>
      </w:r>
    </w:p>
    <w:p w14:paraId="6F49FBCA" w14:textId="77777777" w:rsidR="00DF1FCD" w:rsidRPr="00625AAC" w:rsidRDefault="00DF1FCD" w:rsidP="00DF1FCD">
      <w:pPr>
        <w:pStyle w:val="Heading4"/>
      </w:pPr>
      <w:r w:rsidRPr="00625AAC">
        <w:t>Goes nuclear. Beres 21</w:t>
      </w:r>
    </w:p>
    <w:p w14:paraId="044D5472" w14:textId="77777777" w:rsidR="00DF1FCD" w:rsidRPr="00625AAC" w:rsidRDefault="00DF1FCD" w:rsidP="00DF1FCD">
      <w:pPr>
        <w:spacing w:line="276" w:lineRule="auto"/>
        <w:rPr>
          <w:rFonts w:eastAsia="Times New Roman"/>
        </w:rPr>
      </w:pPr>
      <w:r w:rsidRPr="00625AAC">
        <w:rPr>
          <w:rFonts w:eastAsia="Times New Roman"/>
          <w:b/>
          <w:bCs/>
        </w:rPr>
        <w:t>Beres 21</w:t>
      </w:r>
      <w:r w:rsidRPr="00625AAC">
        <w:rPr>
          <w:rFonts w:eastAsia="Times New Roman"/>
        </w:rPr>
        <w:t xml:space="preserve"> [Louis Rene Beres is a Emeritus Professor of Political Science and International Law at Purdue. Beres has worked on matters with Department of Defense agencies, The Defense Nuclear Agency, the JFK Special Warfare Center; with Arms Control and Disarmament Agency; Defense Advanced Research Projects Agency; and with Nuclear Control Institute Beres has written twelve books and several hundred scholarly articles and monographs. He also lectures widely on matters of terrorism, strategy and international law - – “Controlling Nuclear Risks: A Basic Obligation of U.S, Law and Policy” – Jurist – March 10th - #E&amp;F - https://www.jurist.org/commentary/2021/03/louis-rene-us-nuclear-policy-biden/]</w:t>
      </w:r>
    </w:p>
    <w:p w14:paraId="25AD47A6" w14:textId="77777777" w:rsidR="00DF1FCD" w:rsidRPr="00625AAC" w:rsidRDefault="00DF1FCD" w:rsidP="00DF1FCD">
      <w:pPr>
        <w:spacing w:line="276" w:lineRule="auto"/>
        <w:rPr>
          <w:rFonts w:eastAsia="Times New Roman"/>
          <w:sz w:val="16"/>
        </w:rPr>
      </w:pPr>
      <w:r w:rsidRPr="00625AAC">
        <w:rPr>
          <w:rStyle w:val="Emphasis"/>
        </w:rPr>
        <w:t>“Cold War II”</w:t>
      </w:r>
      <w:r w:rsidRPr="00625AAC">
        <w:rPr>
          <w:rFonts w:eastAsia="Times New Roman"/>
          <w:sz w:val="16"/>
        </w:rPr>
        <w:t xml:space="preserve"> </w:t>
      </w:r>
      <w:r w:rsidRPr="00625AAC">
        <w:rPr>
          <w:rFonts w:eastAsia="Times New Roman"/>
          <w:u w:val="single"/>
        </w:rPr>
        <w:t>represents</w:t>
      </w:r>
      <w:r w:rsidRPr="00625AAC">
        <w:rPr>
          <w:rFonts w:eastAsia="Times New Roman"/>
          <w:sz w:val="16"/>
        </w:rPr>
        <w:t xml:space="preserve"> a comprehensive systemic </w:t>
      </w:r>
      <w:r w:rsidRPr="00625AAC">
        <w:rPr>
          <w:rFonts w:eastAsia="Times New Roman"/>
          <w:u w:val="single"/>
        </w:rPr>
        <w:t>structure within which</w:t>
      </w:r>
      <w:r w:rsidRPr="00625AAC">
        <w:rPr>
          <w:rFonts w:eastAsia="Times New Roman"/>
          <w:sz w:val="16"/>
        </w:rPr>
        <w:t xml:space="preserve"> virtually all </w:t>
      </w:r>
      <w:r w:rsidRPr="00625AAC">
        <w:rPr>
          <w:rFonts w:eastAsia="Times New Roman"/>
          <w:u w:val="single"/>
        </w:rPr>
        <w:t>contemporary</w:t>
      </w:r>
      <w:r w:rsidRPr="00625AAC">
        <w:rPr>
          <w:rFonts w:eastAsia="Times New Roman"/>
          <w:sz w:val="16"/>
        </w:rPr>
        <w:t xml:space="preserve"> </w:t>
      </w:r>
      <w:r w:rsidRPr="00625AAC">
        <w:rPr>
          <w:rFonts w:eastAsia="Times New Roman"/>
          <w:u w:val="single"/>
        </w:rPr>
        <w:t>world politics</w:t>
      </w:r>
      <w:r w:rsidRPr="00625AAC">
        <w:rPr>
          <w:rFonts w:eastAsia="Times New Roman"/>
          <w:sz w:val="16"/>
        </w:rPr>
        <w:t xml:space="preserve"> and world law </w:t>
      </w:r>
      <w:r w:rsidRPr="00625AAC">
        <w:rPr>
          <w:rFonts w:eastAsia="Times New Roman"/>
          <w:u w:val="single"/>
        </w:rPr>
        <w:t>could be</w:t>
      </w:r>
      <w:r w:rsidRPr="00625AAC">
        <w:rPr>
          <w:rFonts w:eastAsia="Times New Roman"/>
          <w:sz w:val="16"/>
        </w:rPr>
        <w:t xml:space="preserve"> </w:t>
      </w:r>
      <w:r w:rsidRPr="00625AAC">
        <w:rPr>
          <w:rFonts w:eastAsia="Times New Roman"/>
          <w:u w:val="single"/>
        </w:rPr>
        <w:t>meaningfully categorized</w:t>
      </w:r>
      <w:r w:rsidRPr="00625AAC">
        <w:rPr>
          <w:rFonts w:eastAsia="Times New Roman"/>
          <w:sz w:val="16"/>
        </w:rPr>
        <w:t xml:space="preserve"> and assessed. </w:t>
      </w:r>
      <w:r w:rsidRPr="00625AAC">
        <w:rPr>
          <w:rFonts w:eastAsia="Times New Roman"/>
          <w:u w:val="single"/>
        </w:rPr>
        <w:t>Current “</w:t>
      </w:r>
      <w:r w:rsidRPr="00625AAC">
        <w:rPr>
          <w:rFonts w:eastAsia="Times New Roman"/>
          <w:highlight w:val="yellow"/>
          <w:u w:val="single"/>
        </w:rPr>
        <w:t>Great Power</w:t>
      </w:r>
      <w:r w:rsidRPr="00625AAC">
        <w:rPr>
          <w:rFonts w:eastAsia="Times New Roman"/>
          <w:u w:val="single"/>
        </w:rPr>
        <w:t xml:space="preserve">” dispositions to </w:t>
      </w:r>
      <w:r w:rsidRPr="00625AAC">
        <w:rPr>
          <w:rFonts w:eastAsia="Times New Roman"/>
          <w:highlight w:val="yellow"/>
          <w:u w:val="single"/>
        </w:rPr>
        <w:t>war</w:t>
      </w:r>
      <w:r w:rsidRPr="00625AAC">
        <w:rPr>
          <w:rFonts w:eastAsia="Times New Roman"/>
          <w:sz w:val="16"/>
        </w:rPr>
        <w:t xml:space="preserve">, however they might most usefully be ascertained, </w:t>
      </w:r>
      <w:r w:rsidRPr="00625AAC">
        <w:rPr>
          <w:rFonts w:eastAsia="Times New Roman"/>
          <w:highlight w:val="yellow"/>
          <w:u w:val="single"/>
        </w:rPr>
        <w:t>offer</w:t>
      </w:r>
      <w:r w:rsidRPr="00625AAC">
        <w:rPr>
          <w:rFonts w:eastAsia="Times New Roman"/>
          <w:sz w:val="16"/>
        </w:rPr>
        <w:t xml:space="preserve"> </w:t>
      </w:r>
      <w:r w:rsidRPr="00625AAC">
        <w:rPr>
          <w:rFonts w:eastAsia="Times New Roman"/>
          <w:u w:val="single"/>
        </w:rPr>
        <w:t>auspicious analytic</w:t>
      </w:r>
      <w:r w:rsidRPr="00625AAC">
        <w:rPr>
          <w:rFonts w:eastAsia="Times New Roman"/>
          <w:sz w:val="16"/>
        </w:rPr>
        <w:t xml:space="preserve"> </w:t>
      </w:r>
      <w:r w:rsidRPr="00625AAC">
        <w:rPr>
          <w:rFonts w:eastAsia="Times New Roman"/>
          <w:u w:val="single"/>
        </w:rPr>
        <w:t>background for</w:t>
      </w:r>
      <w:r w:rsidRPr="00625AAC">
        <w:rPr>
          <w:rFonts w:eastAsia="Times New Roman"/>
          <w:sz w:val="16"/>
        </w:rPr>
        <w:t xml:space="preserve"> still-</w:t>
      </w:r>
      <w:r w:rsidRPr="00625AAC">
        <w:rPr>
          <w:rFonts w:eastAsia="Times New Roman"/>
          <w:u w:val="single"/>
        </w:rPr>
        <w:t>wider</w:t>
      </w:r>
      <w:r w:rsidRPr="00625AAC">
        <w:rPr>
          <w:rFonts w:eastAsia="Times New Roman"/>
          <w:sz w:val="16"/>
        </w:rPr>
        <w:t xml:space="preserve"> </w:t>
      </w:r>
      <w:r w:rsidRPr="00625AAC">
        <w:rPr>
          <w:rStyle w:val="Emphasis"/>
          <w:highlight w:val="yellow"/>
        </w:rPr>
        <w:t>nuclear interactions</w:t>
      </w:r>
      <w:r w:rsidRPr="00625AAC">
        <w:rPr>
          <w:rFonts w:eastAsia="Times New Roman"/>
          <w:sz w:val="16"/>
        </w:rPr>
        <w:t xml:space="preserve">. What next? Planning ahead, </w:t>
      </w:r>
      <w:r w:rsidRPr="00625AAC">
        <w:rPr>
          <w:rFonts w:eastAsia="Times New Roman"/>
          <w:u w:val="single"/>
        </w:rPr>
        <w:t>what</w:t>
      </w:r>
      <w:r w:rsidRPr="00625AAC">
        <w:rPr>
          <w:rFonts w:eastAsia="Times New Roman"/>
          <w:sz w:val="16"/>
        </w:rPr>
        <w:t xml:space="preserve"> explanatory </w:t>
      </w:r>
      <w:r w:rsidRPr="00625AAC">
        <w:rPr>
          <w:rFonts w:eastAsia="Times New Roman"/>
          <w:u w:val="single"/>
        </w:rPr>
        <w:t>theories and scenarios</w:t>
      </w:r>
      <w:r w:rsidRPr="00625AAC">
        <w:rPr>
          <w:rFonts w:eastAsia="Times New Roman"/>
          <w:sz w:val="16"/>
        </w:rPr>
        <w:t xml:space="preserve"> could </w:t>
      </w:r>
      <w:r w:rsidRPr="00625AAC">
        <w:rPr>
          <w:rFonts w:eastAsia="Times New Roman"/>
          <w:u w:val="single"/>
        </w:rPr>
        <w:t>best guide</w:t>
      </w:r>
      <w:r w:rsidRPr="00625AAC">
        <w:rPr>
          <w:rFonts w:eastAsia="Times New Roman"/>
          <w:sz w:val="16"/>
        </w:rPr>
        <w:t xml:space="preserve"> the </w:t>
      </w:r>
      <w:r w:rsidRPr="00625AAC">
        <w:rPr>
          <w:rFonts w:eastAsia="Times New Roman"/>
          <w:u w:val="single"/>
        </w:rPr>
        <w:t>Biden</w:t>
      </w:r>
      <w:r w:rsidRPr="00625AAC">
        <w:rPr>
          <w:rFonts w:eastAsia="Times New Roman"/>
          <w:sz w:val="16"/>
        </w:rPr>
        <w:t xml:space="preserve"> administration </w:t>
      </w:r>
      <w:r w:rsidRPr="00625AAC">
        <w:rPr>
          <w:rFonts w:eastAsia="Times New Roman"/>
          <w:u w:val="single"/>
        </w:rPr>
        <w:t>in its</w:t>
      </w:r>
      <w:r w:rsidRPr="00625AAC">
        <w:rPr>
          <w:rFonts w:eastAsia="Times New Roman"/>
          <w:sz w:val="16"/>
        </w:rPr>
        <w:t xml:space="preserve"> multiple and </w:t>
      </w:r>
      <w:r w:rsidRPr="00625AAC">
        <w:rPr>
          <w:rFonts w:eastAsia="Times New Roman"/>
          <w:u w:val="single"/>
        </w:rPr>
        <w:t>foreseeable interactions with</w:t>
      </w:r>
      <w:r w:rsidRPr="00625AAC">
        <w:rPr>
          <w:rFonts w:eastAsia="Times New Roman"/>
          <w:sz w:val="16"/>
        </w:rPr>
        <w:t xml:space="preserve"> North Korea, Iran, </w:t>
      </w:r>
      <w:r w:rsidRPr="00625AAC">
        <w:rPr>
          <w:rFonts w:eastAsia="Times New Roman"/>
          <w:u w:val="single"/>
        </w:rPr>
        <w:t>China</w:t>
      </w:r>
      <w:r w:rsidRPr="00625AAC">
        <w:rPr>
          <w:rFonts w:eastAsia="Times New Roman"/>
          <w:sz w:val="16"/>
        </w:rPr>
        <w:t xml:space="preserve"> and Russia</w:t>
      </w:r>
      <w:r w:rsidRPr="00625AAC">
        <w:rPr>
          <w:rFonts w:eastAsia="Times New Roman"/>
          <w:u w:val="single"/>
        </w:rPr>
        <w:t>?</w:t>
      </w:r>
      <w:r w:rsidRPr="00625AAC">
        <w:rPr>
          <w:rFonts w:eastAsia="Times New Roman"/>
          <w:sz w:val="16"/>
        </w:rPr>
        <w:t xml:space="preserve"> Before answering this many-sided question with conceptual clarity and adequate specificity, a “correct” answer – any correct answer – will depend upon a more considered awareness of intersections and overlaps. Accordingly, some of these intersections and overlaps will be synergistic. By definition therefore, the consequential “whole” of any one particular interaction will be greater than the simple sum of its constituent “parts.” Going forward, the new American president’s advisors will have to consider one overarching assumption. This is the inherently problematic expectation of adversarial rationality. Depending upon the outcome of such consideration, the judgments they make about this will be decidedly different and more-or-less urgent. It now follows further that a primary “order of business” for American strategic analysts and planners will be reaching informed judgments about each specified adversary’s determinable ordering of preferences. Unequivocally, only those adversaries who would value national survival more highly than any other preference or combination of preferences would be acting rationally. But what about the others? For scholars and policy-makers, further basic questions must now be considered. First, what are the operational meanings of relevant terminologies and/or vocabularies? In the formal study of international relations and military strategy, decisional irrationality never means quite the same as madness. Nonetheless, certain residual warnings about madness should still warrant serious US policy consideration. This is because both “ordinary” irrationality and full-scale madness could exert more-or-less comparable effects upon any examined country’s national security decision-making processes. There is nothing here for the intellectually faint-hearted. This is not about “attitude” (the term Trump used to describe what he had regarded as most important to any negotiation ), but about fully science-based “preparation”. Sometimes, for the United States, understanding and anticipating these ascertainable effects could display existential importance. In all such prospective considerations, words could matter a great deal. In normal strategic parlance, “irrationality” identifies a decisional foundation wherein national self-preservation is not summa, not the very highest and ultimate preference. This preference ordering would have decidedly significant policy implications. An irrational decision-maker in Pyongyang, Tehran or elsewhere need not be determinably “mad” to become troubling for policy analysts in Washington. Such an adversary would need “only” to be more conspicuously concerned about certain discernible preferences or values than about its own collective self-preservation. An example would be those preferences expressed for feasible outcomes other than national survival. Normally, any such national behavior would be unexpected and counter-intuitive, but it would still not be unprecedented or inconceivable. Identifying the specific criteria or correlates of any such considered survival imperatives could prove irremediably subjective and/or simply indecipherable. Whether a particular American adversary were sometime deemed irrational or “mad,” US military planners would still have to input a generally similar calculation. Here, an analytic premise would be that the particular adversary “in play” might not be suitably deterred from launching a military attack by any American threats of retaliatory destruction, even where such threats would be fully credible and presumptively massive. Moreover, any such failure of US military deterrence could include both conventional and nuclear retaliatory threats. In fashioning America’s nuclear strategy vis-à-vis nuclear and not-yet-nuclear adversaries, US military planners must include a mechanism to determine whether a designated adversary (e.g., North Korea or Iran) will more likely be rational or irrational. Operationally, this means ascertaining whether the identifiably relevant foe will value its collective survival (whether as sovereign state or organized terror group) more highly than any other preference or combination of preferences. Always, this early judgment must be based upon defensibly sound analytic or intellectual principles. In principle, at least, it should never be affected in any tangible way by what particular analysts might themselves simply “want to believe”. A further analytic distinction is needed here between inadvertent nuclear war and accidental nuclear war. By definition, an accidental nuclear war would be inadvertent, but reciprocally, an inadvertent nuclear war need not always be accidental. False warnings, for example, which could be spawned by mechanical, electrical or computer malfunction (or by hacking) would not signify the origins of inadvertent nuclear war. Conceptually, they would fit under the more clarifying narratives of accidental nuclear war. </w:t>
      </w:r>
      <w:r w:rsidRPr="00625AAC">
        <w:rPr>
          <w:rStyle w:val="Emphasis"/>
        </w:rPr>
        <w:t>Most worrisome</w:t>
      </w:r>
      <w:r w:rsidRPr="00625AAC">
        <w:rPr>
          <w:rFonts w:eastAsia="Times New Roman"/>
          <w:sz w:val="16"/>
        </w:rPr>
        <w:t xml:space="preserve">, in such concerns, </w:t>
      </w:r>
      <w:r w:rsidRPr="00625AAC">
        <w:rPr>
          <w:rFonts w:eastAsia="Times New Roman"/>
          <w:u w:val="single"/>
        </w:rPr>
        <w:t>would be avoiding</w:t>
      </w:r>
      <w:r w:rsidRPr="00625AAC">
        <w:rPr>
          <w:rFonts w:eastAsia="Times New Roman"/>
          <w:sz w:val="16"/>
        </w:rPr>
        <w:t xml:space="preserve"> </w:t>
      </w:r>
      <w:r w:rsidRPr="00625AAC">
        <w:rPr>
          <w:rFonts w:eastAsia="Times New Roman"/>
          <w:u w:val="single"/>
        </w:rPr>
        <w:t>nuclear war caused by miscalc</w:t>
      </w:r>
      <w:r w:rsidRPr="00625AAC">
        <w:rPr>
          <w:rFonts w:eastAsia="Times New Roman"/>
          <w:sz w:val="16"/>
        </w:rPr>
        <w:t xml:space="preserve">ulation. </w:t>
      </w:r>
      <w:r w:rsidRPr="00625AAC">
        <w:rPr>
          <w:rFonts w:eastAsia="Times New Roman"/>
          <w:u w:val="single"/>
        </w:rPr>
        <w:t>In striving for “escalation dominance</w:t>
      </w:r>
      <w:r w:rsidRPr="00625AAC">
        <w:rPr>
          <w:rFonts w:eastAsia="Times New Roman"/>
          <w:sz w:val="16"/>
        </w:rPr>
        <w:t xml:space="preserve">,” </w:t>
      </w:r>
      <w:r w:rsidRPr="00625AAC">
        <w:rPr>
          <w:rFonts w:eastAsia="Times New Roman"/>
          <w:u w:val="single"/>
        </w:rPr>
        <w:t>competitive</w:t>
      </w:r>
      <w:r w:rsidRPr="00625AAC">
        <w:rPr>
          <w:rFonts w:eastAsia="Times New Roman"/>
          <w:sz w:val="16"/>
        </w:rPr>
        <w:t xml:space="preserve"> </w:t>
      </w:r>
      <w:r w:rsidRPr="00625AAC">
        <w:rPr>
          <w:rFonts w:eastAsia="Times New Roman"/>
          <w:u w:val="single"/>
        </w:rPr>
        <w:t>nuclear powers caught</w:t>
      </w:r>
      <w:r w:rsidRPr="00625AAC">
        <w:rPr>
          <w:rFonts w:eastAsia="Times New Roman"/>
          <w:sz w:val="16"/>
        </w:rPr>
        <w:t xml:space="preserve"> up </w:t>
      </w:r>
      <w:r w:rsidRPr="00625AAC">
        <w:rPr>
          <w:rFonts w:eastAsia="Times New Roman"/>
          <w:u w:val="single"/>
        </w:rPr>
        <w:t>with</w:t>
      </w:r>
      <w:r w:rsidRPr="00625AAC">
        <w:rPr>
          <w:rFonts w:eastAsia="Times New Roman"/>
          <w:sz w:val="16"/>
        </w:rPr>
        <w:t xml:space="preserve"> multiple </w:t>
      </w:r>
      <w:r w:rsidRPr="00625AAC">
        <w:rPr>
          <w:rFonts w:eastAsia="Times New Roman"/>
          <w:u w:val="single"/>
        </w:rPr>
        <w:t>bewildering</w:t>
      </w:r>
      <w:r w:rsidRPr="00625AAC">
        <w:rPr>
          <w:rFonts w:eastAsia="Times New Roman"/>
          <w:sz w:val="16"/>
        </w:rPr>
        <w:t xml:space="preserve"> </w:t>
      </w:r>
      <w:r w:rsidRPr="00625AAC">
        <w:rPr>
          <w:rFonts w:eastAsia="Times New Roman"/>
          <w:highlight w:val="yellow"/>
          <w:u w:val="single"/>
        </w:rPr>
        <w:t>complexities</w:t>
      </w:r>
      <w:r w:rsidRPr="00625AAC">
        <w:rPr>
          <w:rFonts w:eastAsia="Times New Roman"/>
          <w:sz w:val="16"/>
        </w:rPr>
        <w:t xml:space="preserve"> </w:t>
      </w:r>
      <w:r w:rsidRPr="00625AAC">
        <w:rPr>
          <w:rFonts w:eastAsia="Times New Roman"/>
          <w:u w:val="single"/>
        </w:rPr>
        <w:t>in extremis</w:t>
      </w:r>
      <w:r w:rsidRPr="00625AAC">
        <w:rPr>
          <w:rFonts w:eastAsia="Times New Roman"/>
          <w:sz w:val="16"/>
        </w:rPr>
        <w:t xml:space="preserve"> atomicum </w:t>
      </w:r>
      <w:r w:rsidRPr="00625AAC">
        <w:rPr>
          <w:rFonts w:eastAsia="Times New Roman"/>
          <w:highlight w:val="yellow"/>
          <w:u w:val="single"/>
        </w:rPr>
        <w:t>could</w:t>
      </w:r>
      <w:r w:rsidRPr="00625AAC">
        <w:rPr>
          <w:rFonts w:eastAsia="Times New Roman"/>
          <w:sz w:val="16"/>
        </w:rPr>
        <w:t xml:space="preserve"> sometime find themselves </w:t>
      </w:r>
      <w:r w:rsidRPr="00625AAC">
        <w:rPr>
          <w:rFonts w:eastAsia="Times New Roman"/>
          <w:highlight w:val="yellow"/>
          <w:u w:val="single"/>
        </w:rPr>
        <w:t>embroil</w:t>
      </w:r>
      <w:r w:rsidRPr="00625AAC">
        <w:rPr>
          <w:rFonts w:eastAsia="Times New Roman"/>
          <w:sz w:val="16"/>
        </w:rPr>
        <w:t xml:space="preserve">ed </w:t>
      </w:r>
      <w:r w:rsidRPr="00625AAC">
        <w:rPr>
          <w:rFonts w:eastAsia="Times New Roman"/>
          <w:highlight w:val="yellow"/>
          <w:u w:val="single"/>
        </w:rPr>
        <w:t>in an</w:t>
      </w:r>
      <w:r w:rsidRPr="00625AAC">
        <w:rPr>
          <w:rFonts w:eastAsia="Times New Roman"/>
          <w:sz w:val="16"/>
        </w:rPr>
        <w:t xml:space="preserve"> </w:t>
      </w:r>
      <w:r w:rsidRPr="00625AAC">
        <w:rPr>
          <w:rStyle w:val="Emphasis"/>
          <w:highlight w:val="yellow"/>
        </w:rPr>
        <w:t>inadvertent nuclear exchange</w:t>
      </w:r>
      <w:r w:rsidRPr="00625AAC">
        <w:rPr>
          <w:rFonts w:eastAsia="Times New Roman"/>
          <w:sz w:val="16"/>
        </w:rPr>
        <w:t xml:space="preserve">. Ominously, </w:t>
      </w:r>
      <w:r w:rsidRPr="00625AAC">
        <w:rPr>
          <w:rFonts w:eastAsia="Times New Roman"/>
          <w:highlight w:val="yellow"/>
          <w:u w:val="single"/>
        </w:rPr>
        <w:t>any such</w:t>
      </w:r>
      <w:r w:rsidRPr="00625AAC">
        <w:rPr>
          <w:rFonts w:eastAsia="Times New Roman"/>
          <w:sz w:val="16"/>
        </w:rPr>
        <w:t xml:space="preserve"> </w:t>
      </w:r>
      <w:r w:rsidRPr="00625AAC">
        <w:rPr>
          <w:rStyle w:val="Emphasis"/>
        </w:rPr>
        <w:t xml:space="preserve">unendurable </w:t>
      </w:r>
      <w:r w:rsidRPr="00625AAC">
        <w:rPr>
          <w:rStyle w:val="Emphasis"/>
          <w:highlight w:val="yellow"/>
        </w:rPr>
        <w:t>outcome</w:t>
      </w:r>
      <w:r w:rsidRPr="00625AAC">
        <w:rPr>
          <w:rFonts w:eastAsia="Times New Roman"/>
          <w:sz w:val="16"/>
        </w:rPr>
        <w:t xml:space="preserve"> </w:t>
      </w:r>
      <w:r w:rsidRPr="00625AAC">
        <w:rPr>
          <w:rFonts w:eastAsia="Times New Roman"/>
          <w:highlight w:val="yellow"/>
          <w:u w:val="single"/>
        </w:rPr>
        <w:t>could arise</w:t>
      </w:r>
      <w:r w:rsidRPr="00625AAC">
        <w:rPr>
          <w:rFonts w:eastAsia="Times New Roman"/>
          <w:u w:val="single"/>
        </w:rPr>
        <w:t xml:space="preserve"> suddenly</w:t>
      </w:r>
      <w:r w:rsidRPr="00625AAC">
        <w:rPr>
          <w:rFonts w:eastAsia="Times New Roman"/>
          <w:sz w:val="16"/>
        </w:rPr>
        <w:t xml:space="preserve"> </w:t>
      </w:r>
      <w:r w:rsidRPr="00625AAC">
        <w:rPr>
          <w:rStyle w:val="Emphasis"/>
        </w:rPr>
        <w:t>and irremediably</w:t>
      </w:r>
      <w:r w:rsidRPr="00625AAC">
        <w:rPr>
          <w:rFonts w:eastAsia="Times New Roman"/>
          <w:sz w:val="16"/>
        </w:rPr>
        <w:t xml:space="preserve">, </w:t>
      </w:r>
      <w:r w:rsidRPr="00625AAC">
        <w:rPr>
          <w:rFonts w:eastAsia="Times New Roman"/>
          <w:highlight w:val="yellow"/>
          <w:u w:val="single"/>
        </w:rPr>
        <w:t xml:space="preserve">though neither side </w:t>
      </w:r>
      <w:r w:rsidRPr="00625AAC">
        <w:rPr>
          <w:rFonts w:eastAsia="Times New Roman"/>
          <w:u w:val="single"/>
        </w:rPr>
        <w:t>had</w:t>
      </w:r>
      <w:r w:rsidRPr="00625AAC">
        <w:rPr>
          <w:rFonts w:eastAsia="Times New Roman"/>
          <w:sz w:val="16"/>
        </w:rPr>
        <w:t xml:space="preserve"> </w:t>
      </w:r>
      <w:r w:rsidRPr="00625AAC">
        <w:rPr>
          <w:rFonts w:eastAsia="Times New Roman"/>
          <w:u w:val="single"/>
        </w:rPr>
        <w:t>actually</w:t>
      </w:r>
      <w:r w:rsidRPr="00625AAC">
        <w:rPr>
          <w:rFonts w:eastAsia="Times New Roman"/>
          <w:sz w:val="16"/>
        </w:rPr>
        <w:t xml:space="preserve"> </w:t>
      </w:r>
      <w:r w:rsidRPr="00625AAC">
        <w:rPr>
          <w:rFonts w:eastAsia="Times New Roman"/>
          <w:highlight w:val="yellow"/>
          <w:u w:val="single"/>
        </w:rPr>
        <w:t>wanted</w:t>
      </w:r>
      <w:r w:rsidRPr="00625AAC">
        <w:rPr>
          <w:rFonts w:eastAsia="Times New Roman"/>
          <w:sz w:val="16"/>
        </w:rPr>
        <w:t xml:space="preserve"> </w:t>
      </w:r>
      <w:r w:rsidRPr="00625AAC">
        <w:rPr>
          <w:rFonts w:eastAsia="Times New Roman"/>
          <w:u w:val="single"/>
        </w:rPr>
        <w:t>such a</w:t>
      </w:r>
      <w:r w:rsidRPr="00625AAC">
        <w:rPr>
          <w:rFonts w:eastAsia="Times New Roman"/>
          <w:sz w:val="16"/>
        </w:rPr>
        <w:t xml:space="preserve"> </w:t>
      </w:r>
      <w:r w:rsidRPr="00625AAC">
        <w:rPr>
          <w:rFonts w:eastAsia="Times New Roman"/>
          <w:highlight w:val="yellow"/>
          <w:u w:val="single"/>
        </w:rPr>
        <w:t>war</w:t>
      </w:r>
      <w:r w:rsidRPr="00625AAC">
        <w:rPr>
          <w:rFonts w:eastAsia="Times New Roman"/>
          <w:sz w:val="16"/>
        </w:rPr>
        <w:t>.</w:t>
      </w:r>
    </w:p>
    <w:p w14:paraId="03A2618F" w14:textId="77777777" w:rsidR="00DF1FCD" w:rsidRPr="00625AAC" w:rsidRDefault="00DF1FCD" w:rsidP="00DF1FCD">
      <w:pPr>
        <w:pStyle w:val="Heading4"/>
      </w:pPr>
      <w:r w:rsidRPr="00625AAC">
        <w:t>Extinction. Sargoytchev 8</w:t>
      </w:r>
    </w:p>
    <w:p w14:paraId="07854B8C" w14:textId="77777777" w:rsidR="00DF1FCD" w:rsidRPr="00625AAC" w:rsidRDefault="00DF1FCD" w:rsidP="00DF1FCD">
      <w:pPr>
        <w:rPr>
          <w:rFonts w:ascii="Times New Roman" w:hAnsi="Times New Roman"/>
          <w:sz w:val="24"/>
          <w:szCs w:val="24"/>
        </w:rPr>
      </w:pPr>
      <w:r w:rsidRPr="00625AAC">
        <w:rPr>
          <w:b/>
          <w:color w:val="000000"/>
        </w:rPr>
        <w:t>Sargoytchev</w:t>
      </w:r>
      <w:r w:rsidRPr="00625AAC">
        <w:rPr>
          <w:b/>
          <w:bCs/>
          <w:color w:val="000000"/>
        </w:rPr>
        <w:t xml:space="preserve"> </w:t>
      </w:r>
      <w:r w:rsidRPr="00625AAC">
        <w:rPr>
          <w:b/>
          <w:color w:val="000000"/>
        </w:rPr>
        <w:t>8</w:t>
      </w:r>
      <w:r w:rsidRPr="00625AAC">
        <w:rPr>
          <w:color w:val="000000"/>
        </w:rPr>
        <w:t>. (Dr. Stoyan Sargoytchev, Engineering Diploma, PhD in Physics in the Field of Space Research, Worked with European Space Agency, Worked with the Program Intercosmos Coordinated by the Former Soviet Union, Visiting Scientist @ Cornell Univ, Worked in Arecibo Observatory, Currently Works with the Canadian Space Agency, and York University, Editor in Chief. “MANIFESTO: Prevent Nuclear Disaster – Doomsday” Paper Prepared by International Group of Scientists and Engineers, https://drive.google.com/file/d/1OMZpbkEkwxqq5jO2Wg0cj1bjr40mugUS/view?usp=sharing] SARG = Stimulated Anomalous Reaction to Gravity</w:t>
      </w:r>
    </w:p>
    <w:p w14:paraId="1FAFEDDD" w14:textId="77777777" w:rsidR="00DF1FCD" w:rsidRPr="00625AAC" w:rsidRDefault="00DF1FCD" w:rsidP="00DF1FCD">
      <w:pPr>
        <w:rPr>
          <w:sz w:val="16"/>
          <w:szCs w:val="16"/>
        </w:rPr>
      </w:pPr>
      <w:r w:rsidRPr="00625AAC">
        <w:rPr>
          <w:color w:val="000000"/>
          <w:sz w:val="16"/>
          <w:szCs w:val="16"/>
        </w:rPr>
        <w:t xml:space="preserve">One new physical phenomenon that resulted from antigravity research was reported at the 27 th Annual Meeting of the Society for Scientific Exploration, 25-28 June, 2008, in Boulder, CO, USA [2]. The unique gravito-inertial phenomenon achieved in the laboratory was called Stimulated Anomalous Reaction to Gravity (SARG). It was a result of years of research following successful theoretical predictions, and was supported by international private organizations. The theoretical and experimental research leading to the discovery of this effect were published at a number conferences and international meetings, and is the subject of a patent application [3,4,5]. In parallel with the laboratory experiments, extensive analysis was done on the effects of nuclear tests in the atmosphere using the physics behind the observed SARG effect. </w:t>
      </w:r>
      <w:r w:rsidRPr="00625AAC">
        <w:rPr>
          <w:rStyle w:val="Emphasis"/>
        </w:rPr>
        <w:t>A</w:t>
      </w:r>
      <w:r w:rsidRPr="00625AAC">
        <w:rPr>
          <w:color w:val="000000"/>
          <w:sz w:val="16"/>
          <w:szCs w:val="16"/>
        </w:rPr>
        <w:t xml:space="preserve"> </w:t>
      </w:r>
      <w:r w:rsidRPr="00625AAC">
        <w:rPr>
          <w:rStyle w:val="Emphasis"/>
        </w:rPr>
        <w:t>large quantity of</w:t>
      </w:r>
      <w:r w:rsidRPr="00625AAC">
        <w:rPr>
          <w:color w:val="000000"/>
          <w:sz w:val="16"/>
          <w:szCs w:val="16"/>
        </w:rPr>
        <w:t xml:space="preserve"> unclassified </w:t>
      </w:r>
      <w:r w:rsidRPr="00625AAC">
        <w:rPr>
          <w:rStyle w:val="Emphasis"/>
        </w:rPr>
        <w:t>nuclear test data</w:t>
      </w:r>
      <w:r w:rsidRPr="00625AAC">
        <w:rPr>
          <w:color w:val="000000"/>
          <w:sz w:val="16"/>
          <w:szCs w:val="16"/>
        </w:rPr>
        <w:t xml:space="preserve"> </w:t>
      </w:r>
      <w:r w:rsidRPr="00625AAC">
        <w:rPr>
          <w:rStyle w:val="Emphasis"/>
        </w:rPr>
        <w:t>from</w:t>
      </w:r>
      <w:r w:rsidRPr="00625AAC">
        <w:rPr>
          <w:color w:val="000000"/>
          <w:sz w:val="16"/>
          <w:szCs w:val="16"/>
        </w:rPr>
        <w:t xml:space="preserve"> both </w:t>
      </w:r>
      <w:r w:rsidRPr="00625AAC">
        <w:rPr>
          <w:rStyle w:val="Emphasis"/>
        </w:rPr>
        <w:t>the USA and</w:t>
      </w:r>
      <w:r w:rsidRPr="00625AAC">
        <w:rPr>
          <w:color w:val="000000"/>
          <w:sz w:val="16"/>
          <w:szCs w:val="16"/>
        </w:rPr>
        <w:t xml:space="preserve"> the former </w:t>
      </w:r>
      <w:r w:rsidRPr="00625AAC">
        <w:rPr>
          <w:rStyle w:val="Emphasis"/>
        </w:rPr>
        <w:t>Soviet Union</w:t>
      </w:r>
      <w:r w:rsidRPr="00625AAC">
        <w:rPr>
          <w:color w:val="000000"/>
          <w:sz w:val="16"/>
          <w:szCs w:val="16"/>
        </w:rPr>
        <w:t xml:space="preserve"> was used. Pictures and technical specs, as well as video material, are available via the Internet. The videos are </w:t>
      </w:r>
      <w:r w:rsidRPr="00625AAC">
        <w:rPr>
          <w:rStyle w:val="Emphasis"/>
        </w:rPr>
        <w:t>useful for observing</w:t>
      </w:r>
      <w:r w:rsidRPr="00625AAC">
        <w:rPr>
          <w:color w:val="000000"/>
          <w:sz w:val="16"/>
          <w:szCs w:val="16"/>
        </w:rPr>
        <w:t xml:space="preserve"> the </w:t>
      </w:r>
      <w:r w:rsidRPr="00625AAC">
        <w:rPr>
          <w:rStyle w:val="Emphasis"/>
        </w:rPr>
        <w:t xml:space="preserve">dynamics </w:t>
      </w:r>
      <w:r w:rsidRPr="00625AAC">
        <w:rPr>
          <w:rStyle w:val="Emphasis"/>
          <w:highlight w:val="yellow"/>
        </w:rPr>
        <w:t>in</w:t>
      </w:r>
      <w:r w:rsidRPr="00625AAC">
        <w:rPr>
          <w:rStyle w:val="Emphasis"/>
        </w:rPr>
        <w:t xml:space="preserve"> the</w:t>
      </w:r>
      <w:r w:rsidRPr="00625AAC">
        <w:rPr>
          <w:color w:val="000000"/>
          <w:sz w:val="16"/>
          <w:szCs w:val="16"/>
        </w:rPr>
        <w:t xml:space="preserve"> </w:t>
      </w:r>
      <w:r w:rsidRPr="00625AAC">
        <w:rPr>
          <w:rStyle w:val="Emphasis"/>
        </w:rPr>
        <w:t>first few seconds of</w:t>
      </w:r>
      <w:r w:rsidRPr="00625AAC">
        <w:rPr>
          <w:color w:val="000000"/>
          <w:sz w:val="16"/>
          <w:szCs w:val="16"/>
        </w:rPr>
        <w:t xml:space="preserve"> </w:t>
      </w:r>
      <w:r w:rsidRPr="00625AAC">
        <w:rPr>
          <w:rStyle w:val="Emphasis"/>
          <w:highlight w:val="yellow"/>
        </w:rPr>
        <w:t>the nuclear explosion</w:t>
      </w:r>
      <w:r w:rsidRPr="00625AAC">
        <w:rPr>
          <w:color w:val="000000"/>
          <w:sz w:val="16"/>
          <w:szCs w:val="16"/>
        </w:rPr>
        <w:t xml:space="preserve"> when unusual phenomena take place. </w:t>
      </w:r>
      <w:r w:rsidRPr="00625AAC">
        <w:rPr>
          <w:rStyle w:val="Emphasis"/>
        </w:rPr>
        <w:t>It was observed that an</w:t>
      </w:r>
      <w:r w:rsidRPr="00625AAC">
        <w:rPr>
          <w:color w:val="000000"/>
          <w:sz w:val="16"/>
          <w:szCs w:val="16"/>
        </w:rPr>
        <w:t xml:space="preserve"> </w:t>
      </w:r>
      <w:r w:rsidRPr="00625AAC">
        <w:rPr>
          <w:rStyle w:val="Emphasis"/>
        </w:rPr>
        <w:t>extremely large</w:t>
      </w:r>
      <w:r w:rsidRPr="00625AAC">
        <w:rPr>
          <w:color w:val="000000"/>
          <w:sz w:val="16"/>
          <w:szCs w:val="16"/>
        </w:rPr>
        <w:t xml:space="preserve"> </w:t>
      </w:r>
      <w:r w:rsidRPr="00625AAC">
        <w:rPr>
          <w:rStyle w:val="Emphasis"/>
        </w:rPr>
        <w:t>scale</w:t>
      </w:r>
      <w:r w:rsidRPr="00625AAC">
        <w:rPr>
          <w:color w:val="000000"/>
          <w:sz w:val="16"/>
          <w:szCs w:val="16"/>
        </w:rPr>
        <w:t xml:space="preserve"> </w:t>
      </w:r>
      <w:r w:rsidRPr="00625AAC">
        <w:rPr>
          <w:rStyle w:val="Emphasis"/>
        </w:rPr>
        <w:t>SARG effect takes place</w:t>
      </w:r>
      <w:r w:rsidRPr="00625AAC">
        <w:rPr>
          <w:color w:val="000000"/>
          <w:sz w:val="16"/>
          <w:szCs w:val="16"/>
        </w:rPr>
        <w:t xml:space="preserve"> in the first few seconds or tens of seconds. The effect is stronger when the nuclear explosion takes place in the atmosphere between 200 m to 2 km above the ground. It is less strong at higher altitudes due to the rarefied atmosphere. Even for the non-scientist, </w:t>
      </w:r>
      <w:r w:rsidRPr="00625AAC">
        <w:rPr>
          <w:rStyle w:val="Emphasis"/>
        </w:rPr>
        <w:t>the</w:t>
      </w:r>
      <w:r w:rsidRPr="00625AAC">
        <w:rPr>
          <w:color w:val="000000"/>
          <w:sz w:val="16"/>
          <w:szCs w:val="16"/>
        </w:rPr>
        <w:t xml:space="preserve"> </w:t>
      </w:r>
      <w:r w:rsidRPr="00625AAC">
        <w:rPr>
          <w:rStyle w:val="Emphasis"/>
        </w:rPr>
        <w:t xml:space="preserve">effect of </w:t>
      </w:r>
      <w:r w:rsidRPr="00625AAC">
        <w:rPr>
          <w:rStyle w:val="Emphasis"/>
          <w:highlight w:val="yellow"/>
        </w:rPr>
        <w:t>antigravity</w:t>
      </w:r>
      <w:r w:rsidRPr="00625AAC">
        <w:rPr>
          <w:rStyle w:val="Emphasis"/>
        </w:rPr>
        <w:t xml:space="preserve"> is apparent</w:t>
      </w:r>
      <w:r w:rsidRPr="00625AAC">
        <w:rPr>
          <w:color w:val="000000"/>
          <w:sz w:val="16"/>
          <w:szCs w:val="16"/>
        </w:rPr>
        <w:t xml:space="preserve"> in several videos such as the unclassified documentary movie entitled “Declassified U.S. Nuclear Test Film #70” [6]. The atmospheric nuclear test near the beginning of the documentary occurs at an altitude of 610 m from the ground. </w:t>
      </w:r>
      <w:r w:rsidRPr="00625AAC">
        <w:rPr>
          <w:rStyle w:val="Emphasis"/>
        </w:rPr>
        <w:t>As the plasma from the nuclear explosion</w:t>
      </w:r>
      <w:r w:rsidRPr="00625AAC">
        <w:rPr>
          <w:color w:val="000000"/>
          <w:sz w:val="16"/>
          <w:szCs w:val="16"/>
        </w:rPr>
        <w:t xml:space="preserve"> </w:t>
      </w:r>
      <w:r w:rsidRPr="00625AAC">
        <w:rPr>
          <w:rStyle w:val="Emphasis"/>
          <w:highlight w:val="yellow"/>
        </w:rPr>
        <w:t>expands</w:t>
      </w:r>
      <w:r w:rsidRPr="00625AAC">
        <w:rPr>
          <w:rStyle w:val="Emphasis"/>
        </w:rPr>
        <w:t xml:space="preserve">, a thick column of dust and </w:t>
      </w:r>
      <w:r w:rsidRPr="00625AAC">
        <w:rPr>
          <w:rStyle w:val="Emphasis"/>
          <w:highlight w:val="yellow"/>
        </w:rPr>
        <w:t>condensed air begins</w:t>
      </w:r>
      <w:r w:rsidRPr="00625AAC">
        <w:rPr>
          <w:color w:val="000000"/>
          <w:sz w:val="16"/>
          <w:szCs w:val="16"/>
          <w:shd w:val="clear" w:color="auto" w:fill="FFFF00"/>
        </w:rPr>
        <w:t xml:space="preserve"> </w:t>
      </w:r>
      <w:r w:rsidRPr="00625AAC">
        <w:rPr>
          <w:rStyle w:val="Emphasis"/>
          <w:highlight w:val="yellow"/>
        </w:rPr>
        <w:t>to rise</w:t>
      </w:r>
      <w:r w:rsidRPr="00625AAC">
        <w:rPr>
          <w:rStyle w:val="Emphasis"/>
        </w:rPr>
        <w:t xml:space="preserve"> from the ground</w:t>
      </w:r>
      <w:r w:rsidRPr="00625AAC">
        <w:rPr>
          <w:color w:val="000000"/>
          <w:sz w:val="16"/>
          <w:szCs w:val="16"/>
        </w:rPr>
        <w:t xml:space="preserve">. It reaches the expanding plasma </w:t>
      </w:r>
      <w:r w:rsidRPr="00625AAC">
        <w:rPr>
          <w:rStyle w:val="Emphasis"/>
          <w:highlight w:val="yellow"/>
        </w:rPr>
        <w:t>in</w:t>
      </w:r>
      <w:r w:rsidRPr="00625AAC">
        <w:rPr>
          <w:color w:val="000000"/>
          <w:sz w:val="16"/>
          <w:szCs w:val="16"/>
        </w:rPr>
        <w:t xml:space="preserve"> about 20 sec. </w:t>
      </w:r>
      <w:r w:rsidRPr="00625AAC">
        <w:rPr>
          <w:rStyle w:val="Emphasis"/>
        </w:rPr>
        <w:t>Small</w:t>
      </w:r>
      <w:r w:rsidRPr="00625AAC">
        <w:rPr>
          <w:color w:val="000000"/>
          <w:sz w:val="16"/>
          <w:szCs w:val="16"/>
        </w:rPr>
        <w:t xml:space="preserve">-diameter </w:t>
      </w:r>
      <w:r w:rsidRPr="00625AAC">
        <w:rPr>
          <w:rStyle w:val="Emphasis"/>
          <w:highlight w:val="yellow"/>
        </w:rPr>
        <w:t>tornado-like columns</w:t>
      </w:r>
      <w:r w:rsidRPr="00625AAC">
        <w:rPr>
          <w:color w:val="000000"/>
          <w:sz w:val="16"/>
          <w:szCs w:val="16"/>
        </w:rPr>
        <w:t xml:space="preserve"> </w:t>
      </w:r>
      <w:r w:rsidRPr="00625AAC">
        <w:rPr>
          <w:rStyle w:val="Emphasis"/>
        </w:rPr>
        <w:t>also arise simultaneously, and this</w:t>
      </w:r>
      <w:r w:rsidRPr="00625AAC">
        <w:rPr>
          <w:color w:val="000000"/>
          <w:sz w:val="16"/>
          <w:szCs w:val="16"/>
        </w:rPr>
        <w:t xml:space="preserve"> phenomenon </w:t>
      </w:r>
      <w:r w:rsidRPr="00625AAC">
        <w:rPr>
          <w:rStyle w:val="Emphasis"/>
        </w:rPr>
        <w:t>is</w:t>
      </w:r>
      <w:r w:rsidRPr="00625AAC">
        <w:rPr>
          <w:color w:val="000000"/>
          <w:sz w:val="16"/>
          <w:szCs w:val="16"/>
        </w:rPr>
        <w:t xml:space="preserve"> </w:t>
      </w:r>
      <w:r w:rsidRPr="00625AAC">
        <w:rPr>
          <w:rStyle w:val="Emphasis"/>
        </w:rPr>
        <w:t>very common</w:t>
      </w:r>
      <w:r w:rsidRPr="00625AAC">
        <w:rPr>
          <w:color w:val="000000"/>
          <w:sz w:val="16"/>
          <w:szCs w:val="16"/>
        </w:rPr>
        <w:t xml:space="preserve"> </w:t>
      </w:r>
      <w:r w:rsidRPr="00625AAC">
        <w:rPr>
          <w:rStyle w:val="Emphasis"/>
        </w:rPr>
        <w:t>during</w:t>
      </w:r>
      <w:r w:rsidRPr="00625AAC">
        <w:rPr>
          <w:color w:val="000000"/>
          <w:sz w:val="16"/>
          <w:szCs w:val="16"/>
        </w:rPr>
        <w:t xml:space="preserve"> atmospheric </w:t>
      </w:r>
      <w:r w:rsidRPr="00625AAC">
        <w:rPr>
          <w:rStyle w:val="Emphasis"/>
        </w:rPr>
        <w:t>nuclear explosions.</w:t>
      </w:r>
      <w:r w:rsidRPr="00625AAC">
        <w:rPr>
          <w:color w:val="000000"/>
          <w:sz w:val="16"/>
          <w:szCs w:val="16"/>
        </w:rPr>
        <w:t xml:space="preserve"> Note that the rising main column not only reaches the bulk of expanded plasma but also punches through it. </w:t>
      </w:r>
      <w:r w:rsidRPr="00625AAC">
        <w:rPr>
          <w:rStyle w:val="Emphasis"/>
        </w:rPr>
        <w:t>The SARG effect explains the rising column and surrounding tornados.</w:t>
      </w:r>
      <w:r w:rsidRPr="00625AAC">
        <w:rPr>
          <w:color w:val="000000"/>
          <w:sz w:val="16"/>
          <w:szCs w:val="16"/>
        </w:rPr>
        <w:t xml:space="preserve"> The nuclear explosion causes the formation of a vast quantity of expanding plasma. </w:t>
      </w:r>
      <w:r w:rsidRPr="00625AAC">
        <w:rPr>
          <w:rStyle w:val="Emphasis"/>
        </w:rPr>
        <w:t>This plasma affects the physical vacuum in such a way that an antigravity effect is created below the nuclear explosion.</w:t>
      </w:r>
      <w:r w:rsidRPr="00625AAC">
        <w:rPr>
          <w:color w:val="000000"/>
          <w:sz w:val="16"/>
          <w:szCs w:val="16"/>
        </w:rPr>
        <w:t xml:space="preserve"> The dust and condensed gases rise because of the antigravity effect. </w:t>
      </w:r>
      <w:r w:rsidRPr="00625AAC">
        <w:rPr>
          <w:rStyle w:val="Emphasis"/>
        </w:rPr>
        <w:t>They obtain a vertical pulse momentum during the existence of the plasma resulting from the explosion</w:t>
      </w:r>
      <w:r w:rsidRPr="00625AAC">
        <w:rPr>
          <w:color w:val="000000"/>
          <w:sz w:val="16"/>
          <w:szCs w:val="16"/>
        </w:rPr>
        <w:t xml:space="preserve">, which may last for a few seconds to tens of seconds. The explosion also creates another detectable effect – a strong EM pulse. (In the laboratory experiment demonstrating the SARG effect, such a pulse is quite weak and is invoked by other means). The rising column and the expanding plasma create the well-known shape of the nuclear mushroom cloud. The same antigravity phenomenon with multiple tornados is also visible in the videos [7,8] of other atmospheric nuclear tests. From 1945 to 1963 the USA conducted an extensive campaign of atmospheric nuclear tests, grouped into roughly 20 test series [9]. USSR also conducted extensive atmospheric nuclear tests in the period from 1949 to 1962. They are summarized in a Catalog of Worldwide Nuclear Testing edited by V. N. Michailov [10]. After the Limited Test Ban Treaty was signed in 1963, testing by the U.S., Soviet Union, and Great Britain moved underground. France continued atmospheric testing until 1974 and China did so until 1980. In all the available information, there is no indication that simultaneous atmospheric nuclear tests separated by a finite distance have ever been performed. This has been our good fortune, as we will see. </w:t>
      </w:r>
      <w:r w:rsidRPr="00625AAC">
        <w:rPr>
          <w:rStyle w:val="Emphasis"/>
        </w:rPr>
        <w:t>In a single</w:t>
      </w:r>
      <w:r w:rsidRPr="00625AAC">
        <w:rPr>
          <w:color w:val="000000"/>
          <w:sz w:val="16"/>
          <w:szCs w:val="16"/>
        </w:rPr>
        <w:t xml:space="preserve"> atmospheric </w:t>
      </w:r>
      <w:r w:rsidRPr="00625AAC">
        <w:rPr>
          <w:rStyle w:val="Emphasis"/>
        </w:rPr>
        <w:t>test, the antigravity effect is</w:t>
      </w:r>
      <w:r w:rsidRPr="00625AAC">
        <w:rPr>
          <w:color w:val="000000"/>
          <w:sz w:val="16"/>
          <w:szCs w:val="16"/>
        </w:rPr>
        <w:t xml:space="preserve"> usually </w:t>
      </w:r>
      <w:r w:rsidRPr="00625AAC">
        <w:rPr>
          <w:rStyle w:val="Emphasis"/>
        </w:rPr>
        <w:t>directed</w:t>
      </w:r>
      <w:r w:rsidRPr="00625AAC">
        <w:rPr>
          <w:color w:val="000000"/>
          <w:sz w:val="16"/>
          <w:szCs w:val="16"/>
        </w:rPr>
        <w:t xml:space="preserve"> vertically </w:t>
      </w:r>
      <w:r w:rsidRPr="00625AAC">
        <w:rPr>
          <w:rStyle w:val="Emphasis"/>
        </w:rPr>
        <w:t>upward. But what might</w:t>
      </w:r>
      <w:r w:rsidRPr="00625AAC">
        <w:rPr>
          <w:color w:val="000000"/>
          <w:sz w:val="16"/>
          <w:szCs w:val="16"/>
        </w:rPr>
        <w:t xml:space="preserve"> </w:t>
      </w:r>
      <w:r w:rsidRPr="00625AAC">
        <w:rPr>
          <w:rStyle w:val="Emphasis"/>
        </w:rPr>
        <w:t>happen if simultaneous tests within a finite time and distance</w:t>
      </w:r>
      <w:r w:rsidRPr="00625AAC">
        <w:rPr>
          <w:color w:val="000000"/>
          <w:sz w:val="16"/>
          <w:szCs w:val="16"/>
        </w:rPr>
        <w:t xml:space="preserve"> </w:t>
      </w:r>
      <w:r w:rsidRPr="00625AAC">
        <w:rPr>
          <w:rStyle w:val="Emphasis"/>
        </w:rPr>
        <w:t>were done? The</w:t>
      </w:r>
      <w:r w:rsidRPr="00625AAC">
        <w:rPr>
          <w:color w:val="000000"/>
          <w:sz w:val="16"/>
          <w:szCs w:val="16"/>
        </w:rPr>
        <w:t xml:space="preserve"> </w:t>
      </w:r>
      <w:r w:rsidRPr="00625AAC">
        <w:rPr>
          <w:rStyle w:val="Emphasis"/>
        </w:rPr>
        <w:t>disturbance</w:t>
      </w:r>
      <w:r w:rsidRPr="00625AAC">
        <w:rPr>
          <w:color w:val="000000"/>
          <w:sz w:val="16"/>
          <w:szCs w:val="16"/>
        </w:rPr>
        <w:t xml:space="preserve"> </w:t>
      </w:r>
      <w:r w:rsidRPr="00625AAC">
        <w:rPr>
          <w:rStyle w:val="Emphasis"/>
        </w:rPr>
        <w:t>of the physical vacuum</w:t>
      </w:r>
      <w:r w:rsidRPr="00625AAC">
        <w:rPr>
          <w:color w:val="000000"/>
          <w:sz w:val="16"/>
          <w:szCs w:val="16"/>
        </w:rPr>
        <w:t xml:space="preserve"> </w:t>
      </w:r>
      <w:r w:rsidRPr="00625AAC">
        <w:rPr>
          <w:rStyle w:val="Emphasis"/>
        </w:rPr>
        <w:t>would lead to an antigravity effect that is not vertical.</w:t>
      </w:r>
      <w:r w:rsidRPr="00625AAC">
        <w:rPr>
          <w:color w:val="000000"/>
          <w:sz w:val="16"/>
          <w:szCs w:val="16"/>
        </w:rPr>
        <w:t xml:space="preserve"> Additionally, the two disturbances would interact and the columns from the rising dust and gases will be twisted. The new </w:t>
      </w:r>
      <w:r w:rsidRPr="00625AAC">
        <w:rPr>
          <w:rStyle w:val="Emphasis"/>
        </w:rPr>
        <w:t>physics of this phenomenon predicts</w:t>
      </w:r>
      <w:r w:rsidRPr="00625AAC">
        <w:rPr>
          <w:color w:val="000000"/>
          <w:sz w:val="16"/>
          <w:szCs w:val="16"/>
        </w:rPr>
        <w:t xml:space="preserve"> </w:t>
      </w:r>
      <w:r w:rsidRPr="00625AAC">
        <w:rPr>
          <w:rStyle w:val="Emphasis"/>
        </w:rPr>
        <w:t>that</w:t>
      </w:r>
      <w:r w:rsidRPr="00625AAC">
        <w:rPr>
          <w:color w:val="000000"/>
          <w:sz w:val="16"/>
          <w:szCs w:val="16"/>
        </w:rPr>
        <w:t xml:space="preserve"> </w:t>
      </w:r>
      <w:r w:rsidRPr="00625AAC">
        <w:rPr>
          <w:rStyle w:val="Emphasis"/>
        </w:rPr>
        <w:t>the antigravity effect from</w:t>
      </w:r>
      <w:r w:rsidRPr="00625AAC">
        <w:rPr>
          <w:color w:val="000000"/>
          <w:sz w:val="16"/>
          <w:szCs w:val="16"/>
        </w:rPr>
        <w:t xml:space="preserve"> </w:t>
      </w:r>
      <w:r w:rsidRPr="00625AAC">
        <w:rPr>
          <w:rStyle w:val="Emphasis"/>
        </w:rPr>
        <w:t>the</w:t>
      </w:r>
      <w:r w:rsidRPr="00625AAC">
        <w:rPr>
          <w:color w:val="000000"/>
          <w:sz w:val="16"/>
          <w:szCs w:val="16"/>
        </w:rPr>
        <w:t xml:space="preserve"> </w:t>
      </w:r>
      <w:r w:rsidRPr="00625AAC">
        <w:rPr>
          <w:rStyle w:val="Emphasis"/>
        </w:rPr>
        <w:t>two explosions will be much stronger. This may cause</w:t>
      </w:r>
      <w:r w:rsidRPr="00625AAC">
        <w:rPr>
          <w:color w:val="000000"/>
          <w:sz w:val="16"/>
          <w:szCs w:val="16"/>
        </w:rPr>
        <w:t xml:space="preserve"> </w:t>
      </w:r>
      <w:r w:rsidRPr="00625AAC">
        <w:rPr>
          <w:rStyle w:val="Emphasis"/>
        </w:rPr>
        <w:t>a part of the</w:t>
      </w:r>
      <w:r w:rsidRPr="00625AAC">
        <w:rPr>
          <w:color w:val="000000"/>
          <w:sz w:val="16"/>
          <w:szCs w:val="16"/>
        </w:rPr>
        <w:t xml:space="preserve"> </w:t>
      </w:r>
      <w:r w:rsidRPr="00625AAC">
        <w:rPr>
          <w:rStyle w:val="Emphasis"/>
        </w:rPr>
        <w:t>atmosphere to be thrown into space.</w:t>
      </w:r>
      <w:r w:rsidRPr="00625AAC">
        <w:rPr>
          <w:color w:val="000000"/>
          <w:sz w:val="16"/>
          <w:szCs w:val="16"/>
        </w:rPr>
        <w:t xml:space="preserve"> Further, it is possible that </w:t>
      </w:r>
      <w:r w:rsidRPr="00625AAC">
        <w:rPr>
          <w:rStyle w:val="Emphasis"/>
        </w:rPr>
        <w:t>a self-supported tornado-like effect</w:t>
      </w:r>
      <w:r w:rsidRPr="00625AAC">
        <w:rPr>
          <w:color w:val="000000"/>
          <w:sz w:val="16"/>
          <w:szCs w:val="16"/>
        </w:rPr>
        <w:t xml:space="preserve"> </w:t>
      </w:r>
      <w:r w:rsidRPr="00625AAC">
        <w:rPr>
          <w:rStyle w:val="Emphasis"/>
        </w:rPr>
        <w:t>may extend the life of the phenomenon, so a</w:t>
      </w:r>
      <w:r w:rsidRPr="00625AAC">
        <w:rPr>
          <w:color w:val="000000"/>
          <w:sz w:val="16"/>
          <w:szCs w:val="16"/>
        </w:rPr>
        <w:t xml:space="preserve"> </w:t>
      </w:r>
      <w:r w:rsidRPr="00625AAC">
        <w:rPr>
          <w:rStyle w:val="Emphasis"/>
        </w:rPr>
        <w:t>significant fraction of</w:t>
      </w:r>
      <w:r w:rsidRPr="00625AAC">
        <w:rPr>
          <w:color w:val="000000"/>
          <w:sz w:val="16"/>
          <w:szCs w:val="16"/>
        </w:rPr>
        <w:t xml:space="preserve"> </w:t>
      </w:r>
      <w:r w:rsidRPr="00625AAC">
        <w:rPr>
          <w:rStyle w:val="Emphasis"/>
          <w:highlight w:val="yellow"/>
        </w:rPr>
        <w:t>the</w:t>
      </w:r>
      <w:r w:rsidRPr="00625AAC">
        <w:rPr>
          <w:rStyle w:val="Emphasis"/>
        </w:rPr>
        <w:t xml:space="preserve"> earth’s</w:t>
      </w:r>
      <w:r w:rsidRPr="00625AAC">
        <w:rPr>
          <w:color w:val="000000"/>
          <w:sz w:val="16"/>
          <w:szCs w:val="16"/>
        </w:rPr>
        <w:t xml:space="preserve"> </w:t>
      </w:r>
      <w:r w:rsidRPr="00625AAC">
        <w:rPr>
          <w:rStyle w:val="Emphasis"/>
          <w:highlight w:val="yellow"/>
        </w:rPr>
        <w:t>atmosphere</w:t>
      </w:r>
      <w:r w:rsidRPr="00625AAC">
        <w:rPr>
          <w:color w:val="000000"/>
          <w:sz w:val="16"/>
          <w:szCs w:val="16"/>
          <w:shd w:val="clear" w:color="auto" w:fill="FFFF00"/>
        </w:rPr>
        <w:t xml:space="preserve"> </w:t>
      </w:r>
      <w:r w:rsidRPr="00625AAC">
        <w:rPr>
          <w:rStyle w:val="Emphasis"/>
          <w:highlight w:val="yellow"/>
        </w:rPr>
        <w:t>may be sucked into space</w:t>
      </w:r>
      <w:r w:rsidRPr="00625AAC">
        <w:rPr>
          <w:rStyle w:val="Emphasis"/>
        </w:rPr>
        <w:t>.</w:t>
      </w:r>
      <w:r w:rsidRPr="00625AAC">
        <w:rPr>
          <w:color w:val="000000"/>
          <w:sz w:val="16"/>
          <w:szCs w:val="16"/>
        </w:rPr>
        <w:t xml:space="preserve"> </w:t>
      </w:r>
      <w:r w:rsidRPr="00625AAC">
        <w:rPr>
          <w:rStyle w:val="Emphasis"/>
        </w:rPr>
        <w:t>This is more than just speculation since</w:t>
      </w:r>
      <w:r w:rsidRPr="00625AAC">
        <w:rPr>
          <w:color w:val="000000"/>
          <w:sz w:val="16"/>
          <w:szCs w:val="16"/>
        </w:rPr>
        <w:t xml:space="preserve"> </w:t>
      </w:r>
      <w:r w:rsidRPr="00625AAC">
        <w:rPr>
          <w:rStyle w:val="Emphasis"/>
        </w:rPr>
        <w:t>exactly such an</w:t>
      </w:r>
      <w:r w:rsidRPr="00625AAC">
        <w:rPr>
          <w:color w:val="000000"/>
          <w:sz w:val="16"/>
          <w:szCs w:val="16"/>
        </w:rPr>
        <w:t xml:space="preserve"> </w:t>
      </w:r>
      <w:r w:rsidRPr="00625AAC">
        <w:rPr>
          <w:rStyle w:val="Emphasis"/>
        </w:rPr>
        <w:t>effect was observed on the Sun</w:t>
      </w:r>
      <w:r w:rsidRPr="00625AAC">
        <w:rPr>
          <w:color w:val="000000"/>
          <w:sz w:val="16"/>
          <w:szCs w:val="16"/>
        </w:rPr>
        <w:t xml:space="preserve"> </w:t>
      </w:r>
      <w:r w:rsidRPr="00625AAC">
        <w:rPr>
          <w:rStyle w:val="Emphasis"/>
        </w:rPr>
        <w:t>by some solar orbit satellites</w:t>
      </w:r>
      <w:r w:rsidRPr="00625AAC">
        <w:rPr>
          <w:color w:val="000000"/>
          <w:sz w:val="16"/>
          <w:szCs w:val="16"/>
        </w:rPr>
        <w:t xml:space="preserve"> [11,12]. The video clip on the National Geographic website [13] clearly shows the dynamics of the solar tornado extended into space. Now scientists claim that such a tornado is responsible for throwing large quantities of solar gaseous mass into space [14]. The phenomenon observed at the Sun could happen on the Earth during simultaneous nuclear atmospheric explosions that create similar conditions. To understand the gravity effects, one must have a correct model of the physical vacuum. The model adopted about 100 years ago is now not supported by laboratory experiments. We may think that the space outside the earth’s atmosphere is empty but it still has the properties of the physical vacuum, and many experiments show that it is not void. This new understanding is completely unknown to military advisors and politicians. They don’t have a clear idea what could happen during multiple nuclear explosions in the atmosphere because, fortunately, such experiments have never been done. We must not think that the atmosphere is something permanent and cannot be destroyed. The planet Mars is a good example of an atmosphere’s vulnerability. Once Mars had an atmosphere. This is evident from apparent surface erosion from rivers. Now the atmospheric pressure on Mars is about 0.1% of Earth’s atmospheric pressure. Mars lost its atmosphere probably because of some natural event such as a huge volcanic eruption. If the policy of preemptive nuclear strike is applied during a military conflict, there will likely be multiple cases of simultaneous nuclear explosions within a limited range and time. The probability is high that conditions will be created which can result in the loss of a fraction of the Earth atmosphere. Let us describe the consequences of this worst-case scenario that might develop during the initial phase of the nuclear strikes. If an atmospheric sucking-tornado effect occurs somewhere, the first effect will be a huge windstorm that equalizes the atmospheric pressure. This, of course, will not stop the nuclear strikes. The worst case is that the </w:t>
      </w:r>
      <w:r w:rsidRPr="00625AAC">
        <w:rPr>
          <w:rStyle w:val="Emphasis"/>
        </w:rPr>
        <w:t>global</w:t>
      </w:r>
      <w:r w:rsidRPr="00625AAC">
        <w:rPr>
          <w:color w:val="000000"/>
          <w:sz w:val="16"/>
          <w:szCs w:val="16"/>
        </w:rPr>
        <w:t xml:space="preserve"> </w:t>
      </w:r>
      <w:r w:rsidRPr="00625AAC">
        <w:rPr>
          <w:rStyle w:val="Emphasis"/>
        </w:rPr>
        <w:t>atmospheric pressure will drop</w:t>
      </w:r>
      <w:r w:rsidRPr="00625AAC">
        <w:rPr>
          <w:color w:val="000000"/>
          <w:sz w:val="16"/>
          <w:szCs w:val="16"/>
        </w:rPr>
        <w:t xml:space="preserve"> </w:t>
      </w:r>
      <w:r w:rsidRPr="00625AAC">
        <w:rPr>
          <w:rStyle w:val="Emphasis"/>
        </w:rPr>
        <w:t>below some critical level. It is well known that</w:t>
      </w:r>
      <w:r w:rsidRPr="00625AAC">
        <w:rPr>
          <w:color w:val="000000"/>
          <w:sz w:val="16"/>
          <w:szCs w:val="16"/>
        </w:rPr>
        <w:t xml:space="preserve"> </w:t>
      </w:r>
      <w:r w:rsidRPr="00625AAC">
        <w:rPr>
          <w:rStyle w:val="Emphasis"/>
        </w:rPr>
        <w:t>human</w:t>
      </w:r>
      <w:r w:rsidRPr="00625AAC">
        <w:rPr>
          <w:color w:val="000000"/>
          <w:sz w:val="16"/>
          <w:szCs w:val="16"/>
        </w:rPr>
        <w:t xml:space="preserve"> </w:t>
      </w:r>
      <w:r w:rsidRPr="00625AAC">
        <w:rPr>
          <w:rStyle w:val="Emphasis"/>
        </w:rPr>
        <w:t>beings</w:t>
      </w:r>
      <w:r w:rsidRPr="00625AAC">
        <w:rPr>
          <w:color w:val="000000"/>
          <w:sz w:val="16"/>
          <w:szCs w:val="16"/>
        </w:rPr>
        <w:t xml:space="preserve"> </w:t>
      </w:r>
      <w:r w:rsidRPr="00625AAC">
        <w:rPr>
          <w:rStyle w:val="Emphasis"/>
        </w:rPr>
        <w:t>are</w:t>
      </w:r>
      <w:r w:rsidRPr="00625AAC">
        <w:rPr>
          <w:color w:val="000000"/>
          <w:sz w:val="16"/>
          <w:szCs w:val="16"/>
        </w:rPr>
        <w:t xml:space="preserve"> </w:t>
      </w:r>
      <w:r w:rsidRPr="00625AAC">
        <w:rPr>
          <w:rStyle w:val="Emphasis"/>
        </w:rPr>
        <w:t>quite</w:t>
      </w:r>
      <w:r w:rsidRPr="00625AAC">
        <w:rPr>
          <w:color w:val="000000"/>
          <w:sz w:val="16"/>
          <w:szCs w:val="16"/>
        </w:rPr>
        <w:t xml:space="preserve"> </w:t>
      </w:r>
      <w:r w:rsidRPr="00625AAC">
        <w:rPr>
          <w:rStyle w:val="Emphasis"/>
        </w:rPr>
        <w:t>sensitive to changes</w:t>
      </w:r>
      <w:r w:rsidRPr="00625AAC">
        <w:rPr>
          <w:color w:val="000000"/>
          <w:sz w:val="16"/>
          <w:szCs w:val="16"/>
        </w:rPr>
        <w:t xml:space="preserve"> </w:t>
      </w:r>
      <w:r w:rsidRPr="00625AAC">
        <w:rPr>
          <w:rStyle w:val="Emphasis"/>
        </w:rPr>
        <w:t>in atmospheric pressure.</w:t>
      </w:r>
      <w:r w:rsidRPr="00625AAC">
        <w:rPr>
          <w:color w:val="000000"/>
          <w:sz w:val="16"/>
          <w:szCs w:val="16"/>
        </w:rPr>
        <w:t xml:space="preserve"> (Even a trained mountain climber could not climb a peak higher than 5 km without an oxygen mask). At some low level of atmospheric pressure, </w:t>
      </w:r>
      <w:r w:rsidRPr="00625AAC">
        <w:rPr>
          <w:rStyle w:val="Emphasis"/>
        </w:rPr>
        <w:t>a person</w:t>
      </w:r>
      <w:r w:rsidRPr="00625AAC">
        <w:rPr>
          <w:color w:val="000000"/>
          <w:sz w:val="16"/>
          <w:szCs w:val="16"/>
        </w:rPr>
        <w:t xml:space="preserve"> </w:t>
      </w:r>
      <w:r w:rsidRPr="00625AAC">
        <w:rPr>
          <w:rStyle w:val="Emphasis"/>
        </w:rPr>
        <w:t>loses consciousness.</w:t>
      </w:r>
      <w:r w:rsidRPr="00625AAC">
        <w:rPr>
          <w:color w:val="000000"/>
          <w:sz w:val="16"/>
          <w:szCs w:val="16"/>
        </w:rPr>
        <w:t xml:space="preserve"> </w:t>
      </w:r>
      <w:r w:rsidRPr="00625AAC">
        <w:rPr>
          <w:rStyle w:val="Emphasis"/>
        </w:rPr>
        <w:t>Since the effect of a</w:t>
      </w:r>
      <w:r w:rsidRPr="00625AAC">
        <w:rPr>
          <w:color w:val="000000"/>
          <w:sz w:val="16"/>
          <w:szCs w:val="16"/>
        </w:rPr>
        <w:t xml:space="preserve"> </w:t>
      </w:r>
      <w:r w:rsidRPr="00625AAC">
        <w:rPr>
          <w:rStyle w:val="Emphasis"/>
        </w:rPr>
        <w:t>pressure drop will be permanent, there is no chance of returning</w:t>
      </w:r>
      <w:r w:rsidRPr="00625AAC">
        <w:rPr>
          <w:color w:val="000000"/>
          <w:sz w:val="16"/>
          <w:szCs w:val="16"/>
        </w:rPr>
        <w:t xml:space="preserve"> </w:t>
      </w:r>
      <w:r w:rsidRPr="00625AAC">
        <w:rPr>
          <w:rStyle w:val="Emphasis"/>
        </w:rPr>
        <w:t>to consciousness.</w:t>
      </w:r>
      <w:r w:rsidRPr="00625AAC">
        <w:rPr>
          <w:color w:val="000000"/>
          <w:sz w:val="16"/>
          <w:szCs w:val="16"/>
        </w:rPr>
        <w:t xml:space="preserve"> Protective measures exist to counter all known effects of a nuclear explosion: i.e., direct radiation, shock waves, and radioactivity. </w:t>
      </w:r>
      <w:r w:rsidRPr="00625AAC">
        <w:rPr>
          <w:rStyle w:val="Emphasis"/>
        </w:rPr>
        <w:t>Protection from reduced</w:t>
      </w:r>
      <w:r w:rsidRPr="00625AAC">
        <w:rPr>
          <w:color w:val="000000"/>
          <w:sz w:val="16"/>
          <w:szCs w:val="16"/>
        </w:rPr>
        <w:t xml:space="preserve"> </w:t>
      </w:r>
      <w:r w:rsidRPr="00625AAC">
        <w:rPr>
          <w:rStyle w:val="Emphasis"/>
        </w:rPr>
        <w:t>atmospheric</w:t>
      </w:r>
      <w:r w:rsidRPr="00625AAC">
        <w:rPr>
          <w:color w:val="000000"/>
          <w:sz w:val="16"/>
          <w:szCs w:val="16"/>
        </w:rPr>
        <w:t xml:space="preserve"> </w:t>
      </w:r>
      <w:r w:rsidRPr="00625AAC">
        <w:rPr>
          <w:rStyle w:val="Emphasis"/>
        </w:rPr>
        <w:t>pressure,</w:t>
      </w:r>
      <w:r w:rsidRPr="00625AAC">
        <w:rPr>
          <w:color w:val="000000"/>
          <w:sz w:val="16"/>
          <w:szCs w:val="16"/>
        </w:rPr>
        <w:t xml:space="preserve"> </w:t>
      </w:r>
      <w:r w:rsidRPr="00625AAC">
        <w:rPr>
          <w:rStyle w:val="Emphasis"/>
        </w:rPr>
        <w:t>however,</w:t>
      </w:r>
      <w:r w:rsidRPr="00625AAC">
        <w:rPr>
          <w:color w:val="000000"/>
          <w:sz w:val="16"/>
          <w:szCs w:val="16"/>
        </w:rPr>
        <w:t xml:space="preserve"> </w:t>
      </w:r>
      <w:r w:rsidRPr="00625AAC">
        <w:rPr>
          <w:rStyle w:val="Emphasis"/>
        </w:rPr>
        <w:t>is impossible.</w:t>
      </w:r>
      <w:r w:rsidRPr="00625AAC">
        <w:rPr>
          <w:color w:val="000000"/>
          <w:sz w:val="16"/>
          <w:szCs w:val="16"/>
        </w:rPr>
        <w:t xml:space="preserve"> In the worst-case scenario, </w:t>
      </w:r>
      <w:r w:rsidRPr="00625AAC">
        <w:rPr>
          <w:rStyle w:val="Emphasis"/>
        </w:rPr>
        <w:t>there will be no survivors. It does not matter</w:t>
      </w:r>
      <w:r w:rsidRPr="00625AAC">
        <w:rPr>
          <w:color w:val="000000"/>
          <w:sz w:val="16"/>
          <w:szCs w:val="16"/>
        </w:rPr>
        <w:t xml:space="preserve"> that </w:t>
      </w:r>
      <w:r w:rsidRPr="00625AAC">
        <w:rPr>
          <w:rStyle w:val="Emphasis"/>
        </w:rPr>
        <w:t>you are</w:t>
      </w:r>
      <w:r w:rsidRPr="00625AAC">
        <w:rPr>
          <w:color w:val="000000"/>
          <w:sz w:val="16"/>
          <w:szCs w:val="16"/>
        </w:rPr>
        <w:t xml:space="preserve"> rich or poor, </w:t>
      </w:r>
      <w:r w:rsidRPr="00625AAC">
        <w:rPr>
          <w:rStyle w:val="Emphasis"/>
        </w:rPr>
        <w:t>living in a highly developed or a poor country,</w:t>
      </w:r>
      <w:r w:rsidRPr="00625AAC">
        <w:rPr>
          <w:color w:val="000000"/>
          <w:sz w:val="16"/>
          <w:szCs w:val="16"/>
        </w:rPr>
        <w:t xml:space="preserve"> </w:t>
      </w:r>
      <w:r w:rsidRPr="00625AAC">
        <w:rPr>
          <w:rStyle w:val="Emphasis"/>
        </w:rPr>
        <w:t>in an urban or low populated</w:t>
      </w:r>
      <w:r w:rsidRPr="00625AAC">
        <w:rPr>
          <w:color w:val="000000"/>
          <w:sz w:val="16"/>
          <w:szCs w:val="16"/>
        </w:rPr>
        <w:t xml:space="preserve"> </w:t>
      </w:r>
      <w:r w:rsidRPr="00625AAC">
        <w:rPr>
          <w:rStyle w:val="Emphasis"/>
        </w:rPr>
        <w:t xml:space="preserve">area. </w:t>
      </w:r>
      <w:r w:rsidRPr="00625AAC">
        <w:rPr>
          <w:rStyle w:val="Emphasis"/>
          <w:highlight w:val="yellow"/>
        </w:rPr>
        <w:t>Everyone</w:t>
      </w:r>
      <w:r w:rsidRPr="00625AAC">
        <w:rPr>
          <w:color w:val="000000"/>
          <w:sz w:val="16"/>
          <w:szCs w:val="16"/>
        </w:rPr>
        <w:t xml:space="preserve"> </w:t>
      </w:r>
      <w:r w:rsidRPr="00625AAC">
        <w:rPr>
          <w:rStyle w:val="Emphasis"/>
        </w:rPr>
        <w:t xml:space="preserve">on Earth </w:t>
      </w:r>
      <w:r w:rsidRPr="00625AAC">
        <w:rPr>
          <w:rStyle w:val="Emphasis"/>
          <w:highlight w:val="yellow"/>
        </w:rPr>
        <w:t>will die</w:t>
      </w:r>
      <w:r w:rsidRPr="00625AAC">
        <w:rPr>
          <w:rStyle w:val="Emphasis"/>
        </w:rPr>
        <w:t>.</w:t>
      </w:r>
      <w:r w:rsidRPr="00625AAC">
        <w:rPr>
          <w:color w:val="000000"/>
          <w:sz w:val="16"/>
          <w:szCs w:val="16"/>
        </w:rPr>
        <w:t xml:space="preserve"> </w:t>
      </w:r>
      <w:r w:rsidRPr="00625AAC">
        <w:rPr>
          <w:rStyle w:val="Emphasis"/>
        </w:rPr>
        <w:t>This may happen</w:t>
      </w:r>
      <w:r w:rsidRPr="00625AAC">
        <w:rPr>
          <w:color w:val="000000"/>
          <w:sz w:val="16"/>
          <w:szCs w:val="16"/>
        </w:rPr>
        <w:t xml:space="preserve"> </w:t>
      </w:r>
      <w:r w:rsidRPr="00625AAC">
        <w:rPr>
          <w:rStyle w:val="Emphasis"/>
        </w:rPr>
        <w:t>in a time interval of 1-3 days.</w:t>
      </w:r>
      <w:r w:rsidRPr="00625AAC">
        <w:rPr>
          <w:color w:val="000000"/>
          <w:sz w:val="16"/>
          <w:szCs w:val="16"/>
        </w:rPr>
        <w:t xml:space="preserve"> The dead people will lay unburied together with animals. Microbes and fungi will survive while the </w:t>
      </w:r>
      <w:r w:rsidRPr="00625AAC">
        <w:rPr>
          <w:rStyle w:val="Emphasis"/>
        </w:rPr>
        <w:t>biomass of Earth’s human and animal population slowly disintegrates.</w:t>
      </w:r>
      <w:r w:rsidRPr="00625AAC">
        <w:rPr>
          <w:color w:val="000000"/>
          <w:sz w:val="16"/>
          <w:szCs w:val="16"/>
        </w:rPr>
        <w:t xml:space="preserve"> This will be a very tragic end to Earth’s civilization; a civilization that reached its apogee in order to destroy itself. </w:t>
      </w:r>
      <w:r w:rsidRPr="00625AAC">
        <w:rPr>
          <w:rStyle w:val="Emphasis"/>
        </w:rPr>
        <w:t>There will be no one left</w:t>
      </w:r>
      <w:r w:rsidRPr="00625AAC">
        <w:rPr>
          <w:color w:val="000000"/>
          <w:sz w:val="16"/>
          <w:szCs w:val="16"/>
        </w:rPr>
        <w:t xml:space="preserve"> </w:t>
      </w:r>
      <w:r w:rsidRPr="00625AAC">
        <w:rPr>
          <w:rStyle w:val="Emphasis"/>
        </w:rPr>
        <w:t>to document the end of humankind.</w:t>
      </w:r>
    </w:p>
    <w:p w14:paraId="3B44ED02" w14:textId="77777777" w:rsidR="00DF1FCD" w:rsidRPr="00625AAC" w:rsidRDefault="00DF1FCD" w:rsidP="00DF1FCD">
      <w:pPr>
        <w:pStyle w:val="Heading2"/>
        <w:rPr>
          <w:rFonts w:ascii="Times New Roman" w:eastAsiaTheme="minorHAnsi" w:hAnsi="Times New Roman" w:cs="Times New Roman"/>
          <w:sz w:val="48"/>
          <w:szCs w:val="48"/>
        </w:rPr>
      </w:pPr>
      <w:bookmarkStart w:id="5" w:name="_e9288pt7ybwg" w:colFirst="0" w:colLast="0"/>
      <w:bookmarkStart w:id="6" w:name="_63dlsprjdqq1" w:colFirst="0" w:colLast="0"/>
      <w:bookmarkStart w:id="7" w:name="_6skdj5fcdqq2" w:colFirst="0" w:colLast="0"/>
      <w:bookmarkEnd w:id="0"/>
      <w:bookmarkEnd w:id="5"/>
      <w:bookmarkEnd w:id="6"/>
      <w:bookmarkEnd w:id="7"/>
      <w:r w:rsidRPr="00625AAC">
        <w:rPr>
          <w:rFonts w:eastAsia="Times New Roman"/>
        </w:rPr>
        <w:t>Contention 2 is Meltdown.</w:t>
      </w:r>
    </w:p>
    <w:p w14:paraId="5E4548A1" w14:textId="77777777" w:rsidR="00DF1FCD" w:rsidRPr="00625AAC" w:rsidRDefault="00DF1FCD" w:rsidP="00DF1FCD">
      <w:pPr>
        <w:pStyle w:val="Heading4"/>
        <w:rPr>
          <w:rFonts w:ascii="Times New Roman" w:eastAsia="Times New Roman" w:hAnsi="Times New Roman" w:cs="Times New Roman"/>
          <w:bCs/>
          <w:sz w:val="36"/>
          <w:szCs w:val="36"/>
        </w:rPr>
      </w:pPr>
      <w:r w:rsidRPr="00625AAC">
        <w:rPr>
          <w:rFonts w:eastAsia="Times New Roman"/>
        </w:rPr>
        <w:t>Meltdown is inevitable — it’s only a matter of time. Fox 24</w:t>
      </w:r>
    </w:p>
    <w:p w14:paraId="23003FB4" w14:textId="77777777" w:rsidR="00DF1FCD" w:rsidRPr="00625AAC" w:rsidRDefault="00DF1FCD" w:rsidP="00DF1FCD">
      <w:r w:rsidRPr="00625AAC">
        <w:rPr>
          <w:rStyle w:val="Emphasis"/>
        </w:rPr>
        <w:t>Fox</w:t>
      </w:r>
      <w:r w:rsidRPr="00625AAC">
        <w:t xml:space="preserve">, Audrey. “Is Nuclear Power Bad for the Environment?” Friends of the Earth, August 19, </w:t>
      </w:r>
      <w:r w:rsidRPr="00625AAC">
        <w:rPr>
          <w:rStyle w:val="Emphasis"/>
        </w:rPr>
        <w:t>2024</w:t>
      </w:r>
      <w:r w:rsidRPr="00625AAC">
        <w:t>. https://foe.org/blog/is-nuclear-power-bad-for-the-environment/. [Audrey Fox is the digital communications manager at Friends of the Earth. She manages the organization’s websites, produces social content for the organization, tracks and analyzes metrics, and coordinates between the communications and campaign teams. She additionally assists with the production of multimedia content. Previously, she served as the organization’s communications intern, assisting the team with media outreach, social media, copy editing, and rapid response. Audrey holds a B.A. in Political Science and Communications with a specialization in Environmental Science from the University of California, San Diego. Outside of work, she enjoys skiing, hiking, biking, and watching Giants baseball.] //MH</w:t>
      </w:r>
    </w:p>
    <w:p w14:paraId="5B988F7E" w14:textId="77777777" w:rsidR="00DF1FCD" w:rsidRPr="00625AAC" w:rsidRDefault="00DF1FCD" w:rsidP="00DF1FCD">
      <w:pPr>
        <w:rPr>
          <w:rFonts w:ascii="Times New Roman" w:eastAsia="Times New Roman" w:hAnsi="Times New Roman" w:cs="Times New Roman"/>
          <w:sz w:val="24"/>
          <w:szCs w:val="24"/>
        </w:rPr>
      </w:pPr>
      <w:r w:rsidRPr="00625AAC">
        <w:rPr>
          <w:rStyle w:val="Emphasis"/>
        </w:rPr>
        <w:t xml:space="preserve">Nuclear Hazards – Safety and Health </w:t>
      </w:r>
      <w:r w:rsidRPr="00625AAC">
        <w:rPr>
          <w:rStyle w:val="Emphasis"/>
          <w:highlight w:val="yellow"/>
        </w:rPr>
        <w:t>Nuclear disasters</w:t>
      </w:r>
      <w:r w:rsidRPr="00625AAC">
        <w:rPr>
          <w:rStyle w:val="Emphasis"/>
        </w:rPr>
        <w:t xml:space="preserve"> serve as prescient reminders of the unimaginable dangers of nuclear power. They may be </w:t>
      </w:r>
      <w:r w:rsidRPr="00625AAC">
        <w:rPr>
          <w:rStyle w:val="Emphasis"/>
          <w:highlight w:val="yellow"/>
        </w:rPr>
        <w:t>caused by human error, mechanical failures</w:t>
      </w:r>
      <w:r w:rsidRPr="00625AAC">
        <w:rPr>
          <w:rStyle w:val="Emphasis"/>
        </w:rPr>
        <w:t xml:space="preserve">, and/or </w:t>
      </w:r>
      <w:r w:rsidRPr="00625AAC">
        <w:rPr>
          <w:rStyle w:val="Emphasis"/>
          <w:highlight w:val="yellow"/>
        </w:rPr>
        <w:t>natural disasters.</w:t>
      </w:r>
      <w:r w:rsidRPr="00625AAC">
        <w:rPr>
          <w:rFonts w:eastAsia="Times New Roman"/>
          <w:color w:val="000000"/>
          <w:sz w:val="16"/>
          <w:szCs w:val="16"/>
        </w:rPr>
        <w:t xml:space="preserve"> The Chernobyl disaster in Ukraine in 1986 remains the worst nuclear accident in history. It will take at least 3,000 years for the area surrounding the nuclear power plant to be habitable. The second worst nuclear accident occurred in 2011 after an earthquake and tsunami struck the Fukushima Daiichi Nuclear Power Station in Japan, causing all three operating reactors to melt down. The Three Mile Island Generating Station in Pennsylvania experienced a partial meltdown in 1979, leading to increases in cancer and other diseases. The worst radiation disaster in U.S. history is the Church Rock uranium spill, which occurred on the Navajo Nation a few months after Three Mile Island. Nuclear accidents pose extreme threats to life and have forced abandonment of wide swaths of land. Health impacts include increased risk of different types of cancer, immune deficiencies, infant mortality and birth defects, acute radiation syndrome (radiation poisoning), and harms to mental health. Those who mine and mill uranium and who work at nuclear power plants also face higher risk of diseases such as cancer. </w:t>
      </w:r>
      <w:r w:rsidRPr="00625AAC">
        <w:rPr>
          <w:rStyle w:val="Emphasis"/>
        </w:rPr>
        <w:t xml:space="preserve">The </w:t>
      </w:r>
      <w:r w:rsidRPr="00625AAC">
        <w:rPr>
          <w:rStyle w:val="Emphasis"/>
          <w:highlight w:val="yellow"/>
        </w:rPr>
        <w:t>U.S. nuclear fleet is old</w:t>
      </w:r>
      <w:r w:rsidRPr="00625AAC">
        <w:rPr>
          <w:rStyle w:val="Emphasis"/>
        </w:rPr>
        <w:t xml:space="preserve">, with an average age of 42 years. </w:t>
      </w:r>
      <w:r w:rsidRPr="00625AAC">
        <w:rPr>
          <w:rStyle w:val="Emphasis"/>
          <w:highlight w:val="yellow"/>
        </w:rPr>
        <w:t>Aging infrastructure is more prone to</w:t>
      </w:r>
      <w:r w:rsidRPr="00625AAC">
        <w:rPr>
          <w:rStyle w:val="Emphasis"/>
        </w:rPr>
        <w:t xml:space="preserve"> cracks, corrosion, and other </w:t>
      </w:r>
      <w:r w:rsidRPr="00625AAC">
        <w:rPr>
          <w:rStyle w:val="Emphasis"/>
          <w:highlight w:val="yellow"/>
        </w:rPr>
        <w:t>compromises in safety.</w:t>
      </w:r>
      <w:r w:rsidRPr="00625AAC">
        <w:rPr>
          <w:rFonts w:eastAsia="Times New Roman"/>
          <w:color w:val="000000"/>
          <w:sz w:val="16"/>
          <w:szCs w:val="16"/>
        </w:rPr>
        <w:t xml:space="preserve"> Nuclear power stations are also vulnerable to military strikes and threats of terrorism. Further, the technologies required to make nuclear energy are also the technologies required to make nuclear weapons, raising the risk of nuclear proliferation.</w:t>
      </w:r>
    </w:p>
    <w:p w14:paraId="06C5A9F9" w14:textId="77777777" w:rsidR="00DF1FCD" w:rsidRPr="00625AAC" w:rsidRDefault="00DF1FCD" w:rsidP="00DF1FCD">
      <w:pPr>
        <w:pStyle w:val="Heading4"/>
        <w:rPr>
          <w:rFonts w:ascii="Times New Roman" w:eastAsia="Times New Roman" w:hAnsi="Times New Roman" w:cs="Times New Roman"/>
          <w:bCs/>
          <w:sz w:val="36"/>
          <w:szCs w:val="36"/>
        </w:rPr>
      </w:pPr>
      <w:r w:rsidRPr="00625AAC">
        <w:rPr>
          <w:rFonts w:eastAsia="Times New Roman"/>
        </w:rPr>
        <w:t>The risk is peaking now. Dinneen 24</w:t>
      </w:r>
    </w:p>
    <w:p w14:paraId="681656B9" w14:textId="77777777" w:rsidR="00DF1FCD" w:rsidRPr="00625AAC" w:rsidRDefault="00DF1FCD" w:rsidP="00DF1FCD">
      <w:pPr>
        <w:rPr>
          <w:rFonts w:ascii="Times New Roman" w:eastAsia="Times New Roman" w:hAnsi="Times New Roman" w:cs="Times New Roman"/>
          <w:sz w:val="24"/>
          <w:szCs w:val="24"/>
        </w:rPr>
      </w:pPr>
      <w:r w:rsidRPr="00625AAC">
        <w:rPr>
          <w:rFonts w:eastAsia="Times New Roman"/>
          <w:color w:val="000000"/>
        </w:rPr>
        <w:t xml:space="preserve">James </w:t>
      </w:r>
      <w:r w:rsidRPr="00625AAC">
        <w:rPr>
          <w:rStyle w:val="Emphasis"/>
        </w:rPr>
        <w:t>Dinneen</w:t>
      </w:r>
      <w:r w:rsidRPr="00625AAC">
        <w:rPr>
          <w:rFonts w:eastAsia="Times New Roman"/>
          <w:color w:val="000000"/>
        </w:rPr>
        <w:t xml:space="preserve">. “Can Aging U.S. Nuclear Power Plants Withstand More Extreme Weather?” Yale E360, </w:t>
      </w:r>
      <w:r w:rsidRPr="00625AAC">
        <w:rPr>
          <w:rStyle w:val="Emphasis"/>
        </w:rPr>
        <w:t>2024</w:t>
      </w:r>
      <w:r w:rsidRPr="00625AAC">
        <w:rPr>
          <w:rFonts w:eastAsia="Times New Roman"/>
          <w:color w:val="000000"/>
        </w:rPr>
        <w:t xml:space="preserve">. </w:t>
      </w:r>
      <w:r w:rsidRPr="00625AAC">
        <w:t>https://e360.yale.edu/digest/u.s.-nuclear-power-climate-change</w:t>
      </w:r>
      <w:r w:rsidRPr="00625AAC">
        <w:rPr>
          <w:rFonts w:eastAsia="Times New Roman"/>
          <w:color w:val="000000"/>
        </w:rPr>
        <w:t>. [Yale Environment 360 is an online magazine offering opinion, analysis, reporting, and debate on global environmental issues. We feature original articles by scientists, journalists, environmentalists, academics, policymakers, and business people, as well as multimedia and a daily digest of major environmental news.] //MH</w:t>
      </w:r>
    </w:p>
    <w:p w14:paraId="3C09E9EC" w14:textId="77777777" w:rsidR="00DF1FCD" w:rsidRPr="00625AAC" w:rsidRDefault="00DF1FCD" w:rsidP="00DF1FCD">
      <w:pPr>
        <w:rPr>
          <w:rFonts w:ascii="Times New Roman" w:eastAsia="Times New Roman" w:hAnsi="Times New Roman" w:cs="Times New Roman"/>
          <w:sz w:val="24"/>
          <w:szCs w:val="24"/>
        </w:rPr>
      </w:pPr>
      <w:r w:rsidRPr="00625AAC">
        <w:rPr>
          <w:rFonts w:eastAsia="Times New Roman"/>
          <w:color w:val="000000"/>
          <w:sz w:val="16"/>
          <w:szCs w:val="16"/>
        </w:rPr>
        <w:t xml:space="preserve">To reach its climate goals, the Biden administration aims to extend the lives of U.S. nuclear reactors. But a new report finds regulators have not studied whether increasingly extreme weather could threaten the safety or viability of power plants largely built in the 1970s and 1980s. On August 10, 2020 a powerful derecho windstorm blasted the Duane Arnold nuclear power plant in Iowa. Up to 130 mile-per-hour winds caused a power outage and knocked over the 50-year-old plant’s wooden cooling towers, which triggered an automatic shutdown of the reactor and a switch to backup generators to power its cooling system. The U.S. Nuclear Regulatory Commission (NRC) concluded the plant’s multiple layers of defense had avoided any risk of releasing radioactive material, but the reactor was never restarted. The plant had been slated to close, and its owner decided not to repair the damage. “A weather-related event prematurely and permanently shut down the Duane Arnold,” says Jeff Mitman, a nuclear risk consultant and a former NRC engineer now involved in a campaign to highlight safety risks at aging nuclear plants. He points to Duane Arnold as an example of how such plants can be vulnerable to extreme natural hazards that may be exacerbated by climate change. The country’s 54 nuclear power plants still in operation were designed to be resilient to numerous outside threats, including the most extreme weather-related events deemed feasible based on the historical record, and even beyond. </w:t>
      </w:r>
      <w:r w:rsidRPr="00625AAC">
        <w:rPr>
          <w:rStyle w:val="Emphasis"/>
        </w:rPr>
        <w:t xml:space="preserve">But </w:t>
      </w:r>
      <w:r w:rsidRPr="00625AAC">
        <w:rPr>
          <w:rStyle w:val="Emphasis"/>
          <w:highlight w:val="yellow"/>
        </w:rPr>
        <w:t>most plants were built more than 40 years ago</w:t>
      </w:r>
      <w:r w:rsidRPr="00625AAC">
        <w:rPr>
          <w:rStyle w:val="Emphasis"/>
        </w:rPr>
        <w:t xml:space="preserve">, and a new investigation finds these plants may yet be </w:t>
      </w:r>
      <w:r w:rsidRPr="00625AAC">
        <w:rPr>
          <w:rStyle w:val="Emphasis"/>
          <w:highlight w:val="yellow"/>
        </w:rPr>
        <w:t>vulnerable to unprecedented hazards</w:t>
      </w:r>
      <w:r w:rsidRPr="00625AAC">
        <w:rPr>
          <w:rStyle w:val="Emphasis"/>
        </w:rPr>
        <w:t xml:space="preserve"> fueled by climate change, at a time when many experts say nuclear power is needed to keep emissions from fossil fuels in check. According to the report released earlier this month by the U.S. Government Accountability Office (GAO), the investigative arm of Congress, </w:t>
      </w:r>
      <w:r w:rsidRPr="00625AAC">
        <w:rPr>
          <w:rStyle w:val="Emphasis"/>
          <w:highlight w:val="yellow"/>
        </w:rPr>
        <w:t>every</w:t>
      </w:r>
      <w:r w:rsidRPr="00625AAC">
        <w:rPr>
          <w:rStyle w:val="Emphasis"/>
        </w:rPr>
        <w:t xml:space="preserve"> nuclear </w:t>
      </w:r>
      <w:r w:rsidRPr="00625AAC">
        <w:rPr>
          <w:rStyle w:val="Emphasis"/>
          <w:highlight w:val="yellow"/>
        </w:rPr>
        <w:t>plant in the country is located</w:t>
      </w:r>
      <w:r w:rsidRPr="00625AAC">
        <w:rPr>
          <w:rStyle w:val="Emphasis"/>
        </w:rPr>
        <w:t xml:space="preserve"> in an area </w:t>
      </w:r>
      <w:r w:rsidRPr="00625AAC">
        <w:rPr>
          <w:rStyle w:val="Emphasis"/>
          <w:highlight w:val="yellow"/>
        </w:rPr>
        <w:t>where climate change is set to worsen</w:t>
      </w:r>
      <w:r w:rsidRPr="00625AAC">
        <w:rPr>
          <w:rStyle w:val="Emphasis"/>
        </w:rPr>
        <w:t xml:space="preserve"> flooding, heat, storms, wildfires, extreme cold, or some combination. However, it found that </w:t>
      </w:r>
      <w:r w:rsidRPr="00625AAC">
        <w:rPr>
          <w:rStyle w:val="Emphasis"/>
          <w:highlight w:val="yellow"/>
        </w:rPr>
        <w:t>the NRC</w:t>
      </w:r>
      <w:r w:rsidRPr="00625AAC">
        <w:rPr>
          <w:rStyle w:val="Emphasis"/>
        </w:rPr>
        <w:t xml:space="preserve"> — which is responsible for U.S. nuclear safety — </w:t>
      </w:r>
      <w:r w:rsidRPr="00625AAC">
        <w:rPr>
          <w:rStyle w:val="Emphasis"/>
          <w:highlight w:val="yellow"/>
        </w:rPr>
        <w:t>has not conducted the analyses necessary</w:t>
      </w:r>
      <w:r w:rsidRPr="00625AAC">
        <w:rPr>
          <w:rStyle w:val="Emphasis"/>
        </w:rPr>
        <w:t xml:space="preserve"> to know whether nuclear power plants are prepared for those changing conditions.</w:t>
      </w:r>
      <w:r w:rsidRPr="00625AAC">
        <w:rPr>
          <w:rFonts w:eastAsia="Times New Roman"/>
          <w:color w:val="000000"/>
          <w:sz w:val="16"/>
          <w:szCs w:val="16"/>
        </w:rPr>
        <w:t xml:space="preserve"> The report did not demonstrate that any plants are necessarily vulnerable to these hazards, which would require a plant-by-plant analysis. But it found the NRC has not adequately addressed whether more extreme weather could force plants to shut down or lower power output more frequently, or pose a safety risk.</w:t>
      </w:r>
    </w:p>
    <w:p w14:paraId="635FE018" w14:textId="77777777" w:rsidR="00DF1FCD" w:rsidRPr="00625AAC" w:rsidRDefault="00DF1FCD" w:rsidP="00DF1FCD">
      <w:pPr>
        <w:pStyle w:val="Heading4"/>
        <w:rPr>
          <w:rFonts w:ascii="Times New Roman" w:eastAsia="Times New Roman" w:hAnsi="Times New Roman" w:cs="Times New Roman"/>
          <w:bCs/>
          <w:sz w:val="36"/>
          <w:szCs w:val="36"/>
        </w:rPr>
      </w:pPr>
      <w:r w:rsidRPr="00625AAC">
        <w:rPr>
          <w:rFonts w:eastAsia="Times New Roman"/>
        </w:rPr>
        <w:t>Affirming solves through upgrades. Tariq 24</w:t>
      </w:r>
    </w:p>
    <w:p w14:paraId="7024DEFE" w14:textId="77777777" w:rsidR="00DF1FCD" w:rsidRPr="00625AAC" w:rsidRDefault="00DF1FCD" w:rsidP="00DF1FCD">
      <w:pPr>
        <w:rPr>
          <w:rFonts w:ascii="Times New Roman" w:eastAsia="Times New Roman" w:hAnsi="Times New Roman" w:cs="Times New Roman"/>
          <w:sz w:val="24"/>
          <w:szCs w:val="24"/>
        </w:rPr>
      </w:pPr>
      <w:r w:rsidRPr="00625AAC">
        <w:rPr>
          <w:rStyle w:val="Emphasis"/>
        </w:rPr>
        <w:t>Tariq</w:t>
      </w:r>
      <w:r w:rsidRPr="00625AAC">
        <w:rPr>
          <w:rFonts w:eastAsia="Times New Roman"/>
          <w:color w:val="000000"/>
        </w:rPr>
        <w:t xml:space="preserve">, Ehtesham. “Costs and Benefits of Extending Aging Nuclear Power Plants | Certrec.” Certrec | Regulatory &amp; Technology Solutions for the Energy Industry, December 2, </w:t>
      </w:r>
      <w:r w:rsidRPr="00625AAC">
        <w:rPr>
          <w:rStyle w:val="Emphasis"/>
        </w:rPr>
        <w:t>2024</w:t>
      </w:r>
      <w:r w:rsidRPr="00625AAC">
        <w:rPr>
          <w:rFonts w:eastAsia="Times New Roman"/>
          <w:color w:val="000000"/>
        </w:rPr>
        <w:t xml:space="preserve">. </w:t>
      </w:r>
      <w:r w:rsidRPr="00625AAC">
        <w:t>https://www.certrec.com/blog/costs-and-benefits-of-extending-aging-nuclear-power-plants/</w:t>
      </w:r>
      <w:r w:rsidRPr="00625AAC">
        <w:rPr>
          <w:rFonts w:eastAsia="Times New Roman"/>
          <w:color w:val="000000"/>
        </w:rPr>
        <w:t>.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14:paraId="518BB427" w14:textId="77777777" w:rsidR="00DF1FCD" w:rsidRPr="00625AAC" w:rsidRDefault="00DF1FCD" w:rsidP="00DF1FCD">
      <w:pPr>
        <w:rPr>
          <w:rFonts w:eastAsia="Times New Roman"/>
          <w:color w:val="000000"/>
          <w:sz w:val="16"/>
          <w:szCs w:val="16"/>
        </w:rPr>
      </w:pPr>
      <w:r w:rsidRPr="00625AAC">
        <w:rPr>
          <w:rFonts w:eastAsia="Times New Roman"/>
          <w:color w:val="000000"/>
          <w:sz w:val="16"/>
          <w:szCs w:val="16"/>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RPr="00625AAC">
        <w:rPr>
          <w:rStyle w:val="Emphasis"/>
          <w:highlight w:val="yellow"/>
        </w:rPr>
        <w:t>Constructing new</w:t>
      </w:r>
      <w:r w:rsidRPr="00625AAC">
        <w:rPr>
          <w:rStyle w:val="Emphasis"/>
        </w:rPr>
        <w:t xml:space="preserve"> nuclear </w:t>
      </w:r>
      <w:r w:rsidRPr="00625AAC">
        <w:rPr>
          <w:rStyle w:val="Emphasis"/>
          <w:highlight w:val="yellow"/>
        </w:rPr>
        <w:t>plants</w:t>
      </w:r>
      <w:r w:rsidRPr="00625AAC">
        <w:rPr>
          <w:rStyle w:val="Emphasis"/>
        </w:rPr>
        <w:t xml:space="preserve"> is a capital-intensive endeavor, often </w:t>
      </w:r>
      <w:r w:rsidRPr="00625AAC">
        <w:rPr>
          <w:rStyle w:val="Emphasis"/>
          <w:highlight w:val="yellow"/>
        </w:rPr>
        <w:t>requiring billions</w:t>
      </w:r>
      <w:r w:rsidRPr="00625AAC">
        <w:rPr>
          <w:rStyle w:val="Emphasis"/>
        </w:rPr>
        <w:t xml:space="preserve"> of dollars </w:t>
      </w:r>
      <w:r w:rsidRPr="00625AAC">
        <w:rPr>
          <w:rStyle w:val="Emphasis"/>
          <w:highlight w:val="yellow"/>
        </w:rPr>
        <w:t>and spanning a decade</w:t>
      </w:r>
      <w:r w:rsidRPr="00625AAC">
        <w:rPr>
          <w:rStyle w:val="Emphasis"/>
        </w:rPr>
        <w:t xml:space="preserve"> or more. In contrast, </w:t>
      </w:r>
      <w:r w:rsidRPr="00625AAC">
        <w:rPr>
          <w:rStyle w:val="Emphasis"/>
          <w:highlight w:val="yellow"/>
        </w:rPr>
        <w:t>extending the life of an existing plant</w:t>
      </w:r>
      <w:r w:rsidRPr="00625AAC">
        <w:rPr>
          <w:rStyle w:val="Emphasis"/>
        </w:rPr>
        <w:t xml:space="preserve"> through life management programs, such as refurbishment and equipment upgrades, generally </w:t>
      </w:r>
      <w:r w:rsidRPr="00625AAC">
        <w:rPr>
          <w:rStyle w:val="Emphasis"/>
          <w:highlight w:val="yellow"/>
        </w:rPr>
        <w:t>costs significantly less.</w:t>
      </w:r>
      <w:r w:rsidRPr="00625AAC">
        <w:rPr>
          <w:rFonts w:eastAsia="Times New Roman"/>
          <w:color w:val="000000"/>
          <w:sz w:val="16"/>
          <w:szCs w:val="16"/>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RPr="00625AAC">
        <w:rPr>
          <w:rStyle w:val="Emphasis"/>
        </w:rPr>
        <w:t xml:space="preserve">With upgrades in key systems, such as steam generators, turbines, and safety measures, </w:t>
      </w:r>
      <w:r w:rsidRPr="00625AAC">
        <w:rPr>
          <w:rStyle w:val="Emphasis"/>
          <w:highlight w:val="yellow"/>
        </w:rPr>
        <w:t>older plants</w:t>
      </w:r>
      <w:r w:rsidRPr="00625AAC">
        <w:rPr>
          <w:rStyle w:val="Emphasis"/>
        </w:rPr>
        <w:t xml:space="preserve"> can </w:t>
      </w:r>
      <w:r w:rsidRPr="00625AAC">
        <w:rPr>
          <w:rStyle w:val="Emphasis"/>
          <w:highlight w:val="yellow"/>
        </w:rPr>
        <w:t>achieve higher efficiencies, further driving down costs.</w:t>
      </w:r>
      <w:r w:rsidRPr="00625AAC">
        <w:rPr>
          <w:rFonts w:eastAsia="Times New Roman"/>
          <w:color w:val="000000"/>
          <w:sz w:val="16"/>
          <w:szCs w:val="16"/>
        </w:rPr>
        <w:t xml:space="preserve"> However, these financial benefits come with upfront investments in safety assessments, regulatory compliance, and infrastructure modernization to meet evolving industry standards. Safety Upgrades and Regulatory Challenges Safety is paramount in any discussion about extending the lifespan of nuclear power plants. </w:t>
      </w:r>
      <w:r w:rsidRPr="00625AAC">
        <w:rPr>
          <w:rStyle w:val="Emphasis"/>
          <w:highlight w:val="yellow"/>
        </w:rPr>
        <w:t>Aging infrastructure poses increased risks</w:t>
      </w:r>
      <w:r w:rsidRPr="00625AAC">
        <w:rPr>
          <w:rStyle w:val="Emphasis"/>
        </w:rPr>
        <w:t xml:space="preserve">, necessitating comprehensive safety evaluations and enhancements. </w:t>
      </w:r>
      <w:r w:rsidRPr="00625AAC">
        <w:rPr>
          <w:rStyle w:val="Emphasis"/>
          <w:highlight w:val="yellow"/>
        </w:rPr>
        <w:t>Life extension projects</w:t>
      </w:r>
      <w:r w:rsidRPr="00625AAC">
        <w:rPr>
          <w:rStyle w:val="Emphasis"/>
        </w:rPr>
        <w:t xml:space="preserve"> typically involve extensive inspections, including assessments of reactor pressure vessels, containment systems, and cooling mechanisms to </w:t>
      </w:r>
      <w:r w:rsidRPr="00625AAC">
        <w:rPr>
          <w:rStyle w:val="Emphasis"/>
          <w:highlight w:val="yellow"/>
        </w:rPr>
        <w:t>identify potential vulnerabilities</w:t>
      </w:r>
      <w:r w:rsidRPr="00625AAC">
        <w:rPr>
          <w:rStyle w:val="Emphasis"/>
        </w:rPr>
        <w:t>.</w:t>
      </w:r>
      <w:r w:rsidRPr="00625AAC">
        <w:rPr>
          <w:rFonts w:eastAsia="Times New Roman"/>
          <w:color w:val="000000"/>
          <w:sz w:val="16"/>
          <w:szCs w:val="16"/>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RPr="00625AAC">
        <w:rPr>
          <w:rStyle w:val="Emphasis"/>
        </w:rPr>
        <w:t>These plants provide thousands of high-paying jobs, from engineers and technicians to plant operators and support staff.</w:t>
      </w:r>
      <w:r w:rsidRPr="00625AAC">
        <w:rPr>
          <w:rFonts w:eastAsia="Times New Roman"/>
          <w:color w:val="000000"/>
          <w:sz w:val="16"/>
          <w:szCs w:val="16"/>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14:paraId="778B1C00" w14:textId="77777777" w:rsidR="00DF1FCD" w:rsidRPr="00625AAC" w:rsidRDefault="00DF1FCD" w:rsidP="00DF1FCD">
      <w:pPr>
        <w:pStyle w:val="Heading4"/>
        <w:rPr>
          <w:rFonts w:ascii="Times New Roman" w:hAnsi="Times New Roman" w:cs="Times New Roman"/>
        </w:rPr>
      </w:pPr>
      <w:r w:rsidRPr="00625AAC">
        <w:rPr>
          <w:rFonts w:cs="Calibri"/>
          <w:color w:val="000000"/>
          <w:szCs w:val="26"/>
        </w:rPr>
        <w:t>Replacements too. Fristch 24</w:t>
      </w:r>
    </w:p>
    <w:p w14:paraId="2EBE120E" w14:textId="77777777" w:rsidR="00DF1FCD" w:rsidRPr="00625AAC" w:rsidRDefault="00DF1FCD" w:rsidP="00DF1FCD">
      <w:r w:rsidRPr="00625AAC">
        <w:t xml:space="preserve">David </w:t>
      </w:r>
      <w:r w:rsidRPr="00625AAC">
        <w:rPr>
          <w:u w:val="single"/>
        </w:rPr>
        <w:t>Fritsch</w:t>
      </w:r>
      <w:r w:rsidRPr="00625AAC">
        <w:t xml:space="preserve">, Office of Nuclear Energy. “8 Things to Know about Converting Coal Plants to Nuclear Power,” </w:t>
      </w:r>
      <w:r w:rsidRPr="00625AAC">
        <w:rPr>
          <w:u w:val="single"/>
        </w:rPr>
        <w:t>2024</w:t>
      </w:r>
      <w:r w:rsidRPr="00625AAC">
        <w:t>. https://www.energy.gov/ne/articles/8-things-know-about-converting-coal-plants-nuclear-power. [The Office of Nuclear Energy works to advance nuclear energy science and technology to meet the nation's energy, environmental, and economic needs.] //MH</w:t>
      </w:r>
    </w:p>
    <w:p w14:paraId="4CC765B2" w14:textId="77777777" w:rsidR="00DF1FCD" w:rsidRPr="00625AAC" w:rsidRDefault="00DF1FCD" w:rsidP="00DF1FCD">
      <w:r w:rsidRPr="00625AAC">
        <w:t xml:space="preserve">Nearly 30% of the nation’s coal-fired power plants are projected to retire by 2035 as states continue to prioritize a shift toward cleaner energy sources. But with power demands expected to rise due to the electrification of more cars, appliances, and processes, something must help fill the void. The U.S. Department of Energy (DOE) projects we’ll need an additional 200 gigawatts (GW) of nuclear capacity to reach net-zero emissions by 2050 and some of that could take place at or near retiring coal plants — creating new job and economic opportunities for these energy communities. Here are 8 things you should know about transitioning coal stations to nuclear power plants. </w:t>
      </w:r>
      <w:r w:rsidRPr="00625AAC">
        <w:rPr>
          <w:b/>
          <w:bCs/>
          <w:u w:val="single"/>
        </w:rPr>
        <w:t xml:space="preserve">1. The Majority of U.S. Coal Plants Could Be Converted A 2022 DOE report found that more than </w:t>
      </w:r>
      <w:r w:rsidRPr="00625AAC">
        <w:rPr>
          <w:rStyle w:val="Emphasis"/>
          <w:highlight w:val="yellow"/>
        </w:rPr>
        <w:t>300</w:t>
      </w:r>
      <w:r w:rsidRPr="00625AAC">
        <w:rPr>
          <w:b/>
          <w:bCs/>
          <w:u w:val="single"/>
        </w:rPr>
        <w:t xml:space="preserve"> existing and retired </w:t>
      </w:r>
      <w:r w:rsidRPr="00625AAC">
        <w:rPr>
          <w:rStyle w:val="Emphasis"/>
          <w:highlight w:val="yellow"/>
        </w:rPr>
        <w:t>coal</w:t>
      </w:r>
      <w:r w:rsidRPr="00625AAC">
        <w:rPr>
          <w:b/>
          <w:bCs/>
          <w:u w:val="single"/>
        </w:rPr>
        <w:t xml:space="preserve"> power </w:t>
      </w:r>
      <w:r w:rsidRPr="00625AAC">
        <w:rPr>
          <w:rStyle w:val="Emphasis"/>
          <w:highlight w:val="yellow"/>
        </w:rPr>
        <w:t>plant sites are suitable to host</w:t>
      </w:r>
      <w:r w:rsidRPr="00625AAC">
        <w:rPr>
          <w:b/>
          <w:bCs/>
          <w:u w:val="single"/>
        </w:rPr>
        <w:t xml:space="preserve"> advanced </w:t>
      </w:r>
      <w:r w:rsidRPr="00625AAC">
        <w:rPr>
          <w:rStyle w:val="Emphasis"/>
          <w:highlight w:val="yellow"/>
        </w:rPr>
        <w:t>nuclear power plants</w:t>
      </w:r>
      <w:r w:rsidRPr="00625AAC">
        <w:rPr>
          <w:b/>
          <w:bCs/>
          <w:u w:val="single"/>
          <w:shd w:val="clear" w:color="auto" w:fill="FFFF00"/>
        </w:rPr>
        <w:t>.</w:t>
      </w:r>
      <w:r w:rsidRPr="00625AAC">
        <w:rPr>
          <w:b/>
          <w:bCs/>
          <w:u w:val="single"/>
        </w:rPr>
        <w:t xml:space="preserve"> Each plant could match the size of the site being converted and help increase nuclear capacity by more than 250 GW—nearly </w:t>
      </w:r>
      <w:r w:rsidRPr="00625AAC">
        <w:rPr>
          <w:rStyle w:val="Emphasis"/>
          <w:highlight w:val="yellow"/>
        </w:rPr>
        <w:t>tripling</w:t>
      </w:r>
      <w:r w:rsidRPr="00625AAC">
        <w:rPr>
          <w:b/>
          <w:bCs/>
          <w:u w:val="single"/>
        </w:rPr>
        <w:t xml:space="preserve"> its </w:t>
      </w:r>
      <w:r w:rsidRPr="00625AAC">
        <w:rPr>
          <w:rStyle w:val="Emphasis"/>
          <w:highlight w:val="yellow"/>
        </w:rPr>
        <w:t>current capacity</w:t>
      </w:r>
      <w:r w:rsidRPr="00625AAC">
        <w:rPr>
          <w:b/>
          <w:bCs/>
          <w:u w:val="single"/>
        </w:rPr>
        <w:t xml:space="preserve"> of 95 GW.</w:t>
      </w:r>
      <w:r w:rsidRPr="00625AAC">
        <w:t xml:space="preserve"> 2. Coal to Nuclear Transitions Could Preserve and Create New Jobs According to the same study, employment in the region associated with an incoming nuclear plant could increase by more than 650 permanent jobs spread across the plant, supply chain, and surrounding community. Occupations seeing the largest gains include nuclear engineers, security guards, and nuclear technicians. The plants could also leverage the existing coal plant workforce in the community to help transition their current skills and knowledge to work in nuclear energy with wages that are typically 50% higher than those of other energy sources. </w:t>
      </w:r>
      <w:r w:rsidRPr="00625AAC">
        <w:rPr>
          <w:b/>
          <w:bCs/>
          <w:u w:val="single"/>
        </w:rPr>
        <w:t xml:space="preserve">3. Converting Coal Plants to Nuclear Could Drive Economic Growth The study also indicates that </w:t>
      </w:r>
      <w:r w:rsidRPr="00625AAC">
        <w:rPr>
          <w:rStyle w:val="Emphasis"/>
          <w:highlight w:val="yellow"/>
        </w:rPr>
        <w:t>long-term job impacts</w:t>
      </w:r>
      <w:r w:rsidRPr="00625AAC">
        <w:rPr>
          <w:b/>
          <w:bCs/>
          <w:u w:val="single"/>
        </w:rPr>
        <w:t xml:space="preserve"> of a converted coal to nuclear power plant could </w:t>
      </w:r>
      <w:r w:rsidRPr="00625AAC">
        <w:rPr>
          <w:rStyle w:val="Emphasis"/>
          <w:highlight w:val="yellow"/>
        </w:rPr>
        <w:t>lead to</w:t>
      </w:r>
      <w:r w:rsidRPr="00625AAC">
        <w:rPr>
          <w:b/>
          <w:bCs/>
          <w:u w:val="single"/>
        </w:rPr>
        <w:t xml:space="preserve"> additional </w:t>
      </w:r>
      <w:r w:rsidRPr="00625AAC">
        <w:rPr>
          <w:rStyle w:val="Emphasis"/>
          <w:highlight w:val="yellow"/>
        </w:rPr>
        <w:t>annual</w:t>
      </w:r>
      <w:r w:rsidRPr="00625AAC">
        <w:rPr>
          <w:b/>
          <w:bCs/>
          <w:u w:val="single"/>
        </w:rPr>
        <w:t xml:space="preserve"> economic </w:t>
      </w:r>
      <w:r w:rsidRPr="00625AAC">
        <w:rPr>
          <w:rStyle w:val="Emphasis"/>
          <w:highlight w:val="yellow"/>
        </w:rPr>
        <w:t>activity of $275 million</w:t>
      </w:r>
      <w:r w:rsidRPr="00625AAC">
        <w:rPr>
          <w:b/>
          <w:bCs/>
          <w:u w:val="single"/>
          <w:shd w:val="clear" w:color="auto" w:fill="FFFF00"/>
        </w:rPr>
        <w:t>.</w:t>
      </w:r>
      <w:r w:rsidRPr="00625AAC">
        <w:rPr>
          <w:b/>
          <w:bCs/>
          <w:u w:val="single"/>
        </w:rPr>
        <w:t xml:space="preserve"> This includes a </w:t>
      </w:r>
      <w:r w:rsidRPr="00625AAC">
        <w:rPr>
          <w:rStyle w:val="Emphasis"/>
          <w:highlight w:val="yellow"/>
        </w:rPr>
        <w:t>92% increase in tax revenue</w:t>
      </w:r>
      <w:r w:rsidRPr="00625AAC">
        <w:rPr>
          <w:b/>
          <w:bCs/>
          <w:u w:val="single"/>
        </w:rPr>
        <w:t xml:space="preserve"> from the new nuclear plant for the local county when compared to prior tax revenue from a coal plant.</w:t>
      </w:r>
      <w:r w:rsidRPr="00625AAC">
        <w:t xml:space="preserve"> These tax payments would also increase the amount of money available to improve local schools, infrastructure projects, and public services. </w:t>
      </w:r>
      <w:r w:rsidRPr="00625AAC">
        <w:rPr>
          <w:b/>
          <w:bCs/>
          <w:u w:val="single"/>
        </w:rPr>
        <w:t xml:space="preserve">Additional benefits would also be distributed throughout the community as the wages from good-paying nuclear energy jobs </w:t>
      </w:r>
      <w:r w:rsidRPr="00625AAC">
        <w:rPr>
          <w:rStyle w:val="Emphasis"/>
          <w:highlight w:val="yellow"/>
        </w:rPr>
        <w:t>lead to increased household spending. Local businesses</w:t>
      </w:r>
      <w:r w:rsidRPr="00625AAC">
        <w:rPr>
          <w:b/>
          <w:bCs/>
          <w:u w:val="single"/>
        </w:rPr>
        <w:t xml:space="preserve"> may also </w:t>
      </w:r>
      <w:r w:rsidRPr="00625AAC">
        <w:rPr>
          <w:rStyle w:val="Emphasis"/>
          <w:highlight w:val="yellow"/>
        </w:rPr>
        <w:t>benefit as suppliers of goods and services in</w:t>
      </w:r>
      <w:r w:rsidRPr="00625AAC">
        <w:rPr>
          <w:b/>
          <w:bCs/>
          <w:u w:val="single"/>
        </w:rPr>
        <w:t xml:space="preserve"> support of </w:t>
      </w:r>
      <w:r w:rsidRPr="00625AAC">
        <w:rPr>
          <w:rStyle w:val="Emphasis"/>
          <w:highlight w:val="yellow"/>
        </w:rPr>
        <w:t>plant operations</w:t>
      </w:r>
      <w:r w:rsidRPr="00625AAC">
        <w:rPr>
          <w:b/>
          <w:bCs/>
          <w:u w:val="single"/>
        </w:rPr>
        <w:t>, while others may benefit from increased household spending in the community.</w:t>
      </w:r>
      <w:r w:rsidRPr="00625AAC">
        <w:t xml:space="preserve"> 4. Coal to Nuclear Transitions Could Bring Environmental Benefits According to the U.S. Energy Information Administration, coal plants account for 20% of the nation’s total energy-related carbon dioxide emissions. Replacing unabated coal combustion with fission, a physical process that doesn’t emit carbon, would dramatically reduce green gas emissions in the energy sector. It would also directly improve the air quality in the region by avoiding other harmful byproducts produced by fossil fuel plants that are linked to asthma, lung cancer, and heart diseases — helping to improve the over health of the community. 5. Converting Coal Plants to Nuclear Could Save on New Construction Costs The DOE report also found that new nuclear power plants could save up to 35% on construction costs depending on how much of the existing site assets could be repurposed from retired coal power plants. These assets include the existing land, the coal plant’s electrical equipment (transmission connection, switchyard, etc.) and civil infrastructure, such as roads and buildings.</w:t>
      </w:r>
    </w:p>
    <w:p w14:paraId="189549DD" w14:textId="77777777" w:rsidR="00DF1FCD" w:rsidRPr="00625AAC" w:rsidRDefault="00DF1FCD" w:rsidP="00DF1FCD">
      <w:pPr>
        <w:pStyle w:val="Heading4"/>
      </w:pPr>
      <w:r w:rsidRPr="00625AAC">
        <w:t>It’s key to security. Maness 25</w:t>
      </w:r>
    </w:p>
    <w:p w14:paraId="323F61DA" w14:textId="77777777" w:rsidR="00DF1FCD" w:rsidRPr="00625AAC" w:rsidRDefault="00DF1FCD" w:rsidP="00DF1FCD">
      <w:r w:rsidRPr="00625AAC">
        <w:rPr>
          <w:b/>
          <w:bCs/>
        </w:rPr>
        <w:t>Maness 25</w:t>
      </w:r>
      <w:r w:rsidRPr="00625AAC">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14:paraId="4499B55F" w14:textId="77777777" w:rsidR="00DF1FCD" w:rsidRPr="00625AAC" w:rsidRDefault="00DF1FCD" w:rsidP="00DF1FCD">
      <w:pPr>
        <w:rPr>
          <w:sz w:val="16"/>
        </w:rPr>
      </w:pPr>
      <w:r w:rsidRPr="00625AAC">
        <w:rPr>
          <w:rStyle w:val="Emphasis"/>
        </w:rPr>
        <w:t>As global tensions and cybersecurity threats escalate</w:t>
      </w:r>
      <w:r w:rsidRPr="00625AAC">
        <w:rPr>
          <w:sz w:val="16"/>
        </w:rPr>
        <w:t xml:space="preserve">, </w:t>
      </w:r>
      <w:r w:rsidRPr="00625AAC">
        <w:rPr>
          <w:rStyle w:val="Emphasis"/>
        </w:rPr>
        <w:t>nuclear security remains a top priority for governments</w:t>
      </w:r>
      <w:r w:rsidRPr="00625AAC">
        <w:rPr>
          <w:sz w:val="16"/>
        </w:rPr>
        <w:t xml:space="preserve"> and energy providers. This blog explores recent updates in nuclear security regulations, advancements in security technology, and </w:t>
      </w:r>
      <w:r w:rsidRPr="00625AAC">
        <w:rPr>
          <w:rStyle w:val="Emphasis"/>
        </w:rPr>
        <w:t>best practices for protecting nuclear facilities against physical and cyber threats</w:t>
      </w:r>
      <w:r w:rsidRPr="00625AAC">
        <w:rPr>
          <w:sz w:val="16"/>
        </w:rPr>
        <w:t xml:space="preserve">. Current Threat Landscape in Nuclear Security </w:t>
      </w:r>
      <w:r w:rsidRPr="00625AAC">
        <w:rPr>
          <w:rStyle w:val="Emphasis"/>
        </w:rPr>
        <w:t xml:space="preserve">With evolving geopolitical threats, </w:t>
      </w:r>
      <w:r w:rsidRPr="00625AAC">
        <w:rPr>
          <w:rStyle w:val="Emphasis"/>
          <w:highlight w:val="yellow"/>
        </w:rPr>
        <w:t>nuclear facilities face increasing risks from cyberattacks</w:t>
      </w:r>
      <w:r w:rsidRPr="00625AAC">
        <w:rPr>
          <w:rStyle w:val="Emphasis"/>
        </w:rPr>
        <w:t xml:space="preserve">, </w:t>
      </w:r>
      <w:r w:rsidRPr="00625AAC">
        <w:rPr>
          <w:rStyle w:val="Emphasis"/>
          <w:highlight w:val="yellow"/>
        </w:rPr>
        <w:t>insider threats, and unauthorized drone surveillance</w:t>
      </w:r>
      <w:r w:rsidRPr="00625AAC">
        <w:rPr>
          <w:sz w:val="16"/>
        </w:rPr>
        <w:t xml:space="preserve">. </w:t>
      </w:r>
      <w:r w:rsidRPr="00625AAC">
        <w:rPr>
          <w:rStyle w:val="Emphasis"/>
        </w:rPr>
        <w:t>Recent attempts to breach nuclear plants have emphasized the need for robust perimeter security and advanced monitoring</w:t>
      </w:r>
      <w:r w:rsidRPr="00625AAC">
        <w:rPr>
          <w:sz w:val="16"/>
        </w:rPr>
        <w:t xml:space="preserve"> systems. The </w:t>
      </w:r>
      <w:r w:rsidRPr="00625AAC">
        <w:rPr>
          <w:rStyle w:val="Emphasis"/>
        </w:rPr>
        <w:t>increasing threat of state-sponsored cyberattacks targeting nuclear reactors</w:t>
      </w:r>
      <w:r w:rsidRPr="00625AAC">
        <w:rPr>
          <w:sz w:val="16"/>
        </w:rPr>
        <w:t xml:space="preserve"> highlights the necessity of multi-layered cybersecurity protocols. </w:t>
      </w:r>
      <w:r w:rsidRPr="00625AAC">
        <w:rPr>
          <w:rStyle w:val="Emphasis"/>
        </w:rPr>
        <w:t>The NRC’s latest assessments emphasize the need for real-time monitoring, automated threat detection, and rapid response capabilities</w:t>
      </w:r>
      <w:r w:rsidRPr="00625AAC">
        <w:rPr>
          <w:sz w:val="16"/>
        </w:rPr>
        <w:t xml:space="preserve"> to prevent security breaches. Regulatory Developments and Compliance Requirements The Nuclear Regulatory Commission (</w:t>
      </w:r>
      <w:r w:rsidRPr="00625AAC">
        <w:rPr>
          <w:rStyle w:val="Emphasis"/>
        </w:rPr>
        <w:t>NRC</w:t>
      </w:r>
      <w:r w:rsidRPr="00625AAC">
        <w:rPr>
          <w:sz w:val="16"/>
        </w:rPr>
        <w:t xml:space="preserve">) </w:t>
      </w:r>
      <w:r w:rsidRPr="00625AAC">
        <w:rPr>
          <w:rStyle w:val="Emphasis"/>
        </w:rPr>
        <w:t>has introduced new cybersecurity frameworks for nuclear facilities, emphasizing compliance with regulations</w:t>
      </w:r>
      <w:r w:rsidRPr="00625AAC">
        <w:rPr>
          <w:sz w:val="16"/>
        </w:rPr>
        <w:t xml:space="preserve"> such as 10 CFR Part 73. </w:t>
      </w:r>
      <w:r w:rsidRPr="00625AAC">
        <w:rPr>
          <w:rStyle w:val="Emphasis"/>
          <w:highlight w:val="yellow"/>
        </w:rPr>
        <w:t>Facilities must implement multi-layered security systems</w:t>
      </w:r>
      <w:r w:rsidRPr="00625AAC">
        <w:rPr>
          <w:rStyle w:val="Emphasis"/>
        </w:rPr>
        <w:t xml:space="preserve"> and continuous risk assessment protocols</w:t>
      </w:r>
      <w:r w:rsidRPr="00625AAC">
        <w:rPr>
          <w:sz w:val="16"/>
        </w:rPr>
        <w:t>. The Department of Energy (</w:t>
      </w:r>
      <w:r w:rsidRPr="00625AAC">
        <w:rPr>
          <w:rStyle w:val="Emphasis"/>
        </w:rPr>
        <w:t>DOE</w:t>
      </w:r>
      <w:r w:rsidRPr="00625AAC">
        <w:rPr>
          <w:sz w:val="16"/>
        </w:rPr>
        <w:t xml:space="preserve">) has </w:t>
      </w:r>
      <w:r w:rsidRPr="00625AAC">
        <w:rPr>
          <w:rStyle w:val="Emphasis"/>
        </w:rPr>
        <w:t>also increased funding for cybersecurity enhancements in nuclear energy facilities</w:t>
      </w:r>
      <w:r w:rsidRPr="00625AAC">
        <w:rPr>
          <w:sz w:val="16"/>
        </w:rPr>
        <w:t xml:space="preserve">, further reinforcing national security priorities. </w:t>
      </w:r>
      <w:r w:rsidRPr="00625AAC">
        <w:rPr>
          <w:rStyle w:val="Emphasis"/>
        </w:rPr>
        <w:t xml:space="preserve">Strengthening Nuclear Security </w:t>
      </w:r>
      <w:r w:rsidRPr="00625AAC">
        <w:rPr>
          <w:rStyle w:val="Emphasis"/>
          <w:highlight w:val="yellow"/>
        </w:rPr>
        <w:t>Through Innovation</w:t>
      </w:r>
      <w:r w:rsidRPr="00625AAC">
        <w:rPr>
          <w:sz w:val="16"/>
        </w:rPr>
        <w:t xml:space="preserve"> and Vigilance </w:t>
      </w:r>
      <w:r w:rsidRPr="00625AAC">
        <w:rPr>
          <w:rStyle w:val="Emphasis"/>
        </w:rPr>
        <w:t>Ensuring nuclear security requires continuous innovation and adherence to regulatory requirements</w:t>
      </w:r>
      <w:r w:rsidRPr="00625AAC">
        <w:rPr>
          <w:sz w:val="16"/>
        </w:rPr>
        <w:t xml:space="preserve">. </w:t>
      </w:r>
      <w:r w:rsidRPr="00625AAC">
        <w:rPr>
          <w:rStyle w:val="Emphasis"/>
        </w:rPr>
        <w:t xml:space="preserve">By integrating advanced security solutions and </w:t>
      </w:r>
      <w:r w:rsidRPr="00625AAC">
        <w:rPr>
          <w:rStyle w:val="Emphasis"/>
          <w:highlight w:val="yellow"/>
        </w:rPr>
        <w:t>staying ahead of emerging threats</w:t>
      </w:r>
      <w:r w:rsidRPr="00625AAC">
        <w:rPr>
          <w:rStyle w:val="Emphasis"/>
        </w:rPr>
        <w:t xml:space="preserve">, nuclear </w:t>
      </w:r>
      <w:r w:rsidRPr="00625AAC">
        <w:rPr>
          <w:rStyle w:val="Emphasis"/>
          <w:highlight w:val="yellow"/>
        </w:rPr>
        <w:t>facilities can maintain</w:t>
      </w:r>
      <w:r w:rsidRPr="00625AAC">
        <w:rPr>
          <w:rStyle w:val="Emphasis"/>
        </w:rPr>
        <w:t xml:space="preserve"> operational resilience and public </w:t>
      </w:r>
      <w:r w:rsidRPr="00625AAC">
        <w:rPr>
          <w:rStyle w:val="Emphasis"/>
          <w:highlight w:val="yellow"/>
        </w:rPr>
        <w:t>safety</w:t>
      </w:r>
      <w:r w:rsidRPr="00625AAC">
        <w:rPr>
          <w:sz w:val="16"/>
        </w:rPr>
        <w:t xml:space="preserve">. As the nuclear industry expands, </w:t>
      </w:r>
      <w:r w:rsidRPr="00625AAC">
        <w:rPr>
          <w:rStyle w:val="Emphasis"/>
        </w:rPr>
        <w:t>proactive security frameworks will remain essential</w:t>
      </w:r>
      <w:r w:rsidRPr="00625AAC">
        <w:rPr>
          <w:sz w:val="16"/>
        </w:rPr>
        <w:t xml:space="preserve"> in mitigating evolving threats and ensuring long-term sustainability.</w:t>
      </w:r>
    </w:p>
    <w:p w14:paraId="57CFDACC" w14:textId="77777777" w:rsidR="00DF1FCD" w:rsidRPr="00625AAC" w:rsidRDefault="00DF1FCD" w:rsidP="00DF1FCD">
      <w:pPr>
        <w:pStyle w:val="Heading4"/>
        <w:rPr>
          <w:rFonts w:ascii="Times New Roman" w:eastAsia="Times New Roman" w:hAnsi="Times New Roman" w:cs="Times New Roman"/>
          <w:bCs/>
          <w:sz w:val="36"/>
          <w:szCs w:val="36"/>
        </w:rPr>
      </w:pPr>
      <w:r w:rsidRPr="00625AAC">
        <w:rPr>
          <w:rFonts w:eastAsia="Times New Roman"/>
        </w:rPr>
        <w:t>This is the most probable implementation. </w:t>
      </w:r>
    </w:p>
    <w:p w14:paraId="5C09A36B" w14:textId="77777777" w:rsidR="00DF1FCD" w:rsidRPr="00625AAC" w:rsidRDefault="00DF1FCD" w:rsidP="00DF1FCD">
      <w:pPr>
        <w:pStyle w:val="ListParagraph"/>
        <w:numPr>
          <w:ilvl w:val="0"/>
          <w:numId w:val="45"/>
        </w:numPr>
        <w:rPr>
          <w:rStyle w:val="Style13ptBold"/>
        </w:rPr>
      </w:pPr>
      <w:r w:rsidRPr="00625AAC">
        <w:rPr>
          <w:rStyle w:val="Style13ptBold"/>
        </w:rPr>
        <w:t>It’s cheaper — that aligns with Trump’s agenda of limiting government involvement in the economy. </w:t>
      </w:r>
    </w:p>
    <w:p w14:paraId="78CF1B81" w14:textId="77777777" w:rsidR="00DF1FCD" w:rsidRPr="00625AAC" w:rsidRDefault="00DF1FCD" w:rsidP="00DF1FCD">
      <w:pPr>
        <w:pStyle w:val="ListParagraph"/>
        <w:numPr>
          <w:ilvl w:val="0"/>
          <w:numId w:val="45"/>
        </w:numPr>
        <w:rPr>
          <w:rStyle w:val="Style13ptBold"/>
        </w:rPr>
      </w:pPr>
      <w:r w:rsidRPr="00625AAC">
        <w:rPr>
          <w:rStyle w:val="Style13ptBold"/>
        </w:rPr>
        <w:t>No need for new land — that avoids a lengthy permitting process and eminent domain lawsuits. </w:t>
      </w:r>
    </w:p>
    <w:p w14:paraId="3C5F29B0" w14:textId="77777777" w:rsidR="00DF1FCD" w:rsidRPr="00625AAC" w:rsidRDefault="00DF1FCD" w:rsidP="00DF1FCD">
      <w:pPr>
        <w:pStyle w:val="ListParagraph"/>
        <w:numPr>
          <w:ilvl w:val="0"/>
          <w:numId w:val="45"/>
        </w:numPr>
        <w:rPr>
          <w:rStyle w:val="Style13ptBold"/>
        </w:rPr>
      </w:pPr>
      <w:r w:rsidRPr="00625AAC">
        <w:rPr>
          <w:rStyle w:val="Style13ptBold"/>
        </w:rPr>
        <w:t>It’s a smaller adjustment — that takes less political capital and public support. </w:t>
      </w:r>
    </w:p>
    <w:p w14:paraId="29CF0826" w14:textId="77777777" w:rsidR="00DF1FCD" w:rsidRPr="00625AAC" w:rsidRDefault="00DF1FCD" w:rsidP="00DF1FCD">
      <w:pPr>
        <w:pStyle w:val="ListParagraph"/>
        <w:numPr>
          <w:ilvl w:val="0"/>
          <w:numId w:val="45"/>
        </w:numPr>
      </w:pPr>
      <w:r w:rsidRPr="00625AAC">
        <w:rPr>
          <w:rStyle w:val="Style13ptBold"/>
        </w:rPr>
        <w:t>It’s politically expedient — Republicans wants to reap tangible benefits before the next election cycle so will prioritize a quicker project.</w:t>
      </w:r>
    </w:p>
    <w:p w14:paraId="06787106" w14:textId="77777777" w:rsidR="00DF1FCD" w:rsidRPr="00625AAC" w:rsidRDefault="00DF1FCD" w:rsidP="00DF1FCD">
      <w:pPr>
        <w:pStyle w:val="Heading4"/>
        <w:rPr>
          <w:rFonts w:eastAsia="Times New Roman"/>
        </w:rPr>
      </w:pPr>
      <w:r w:rsidRPr="00625AAC">
        <w:rPr>
          <w:rFonts w:eastAsia="Times New Roman"/>
        </w:rPr>
        <w:t>It trades off with renewables. Dascalu 24</w:t>
      </w:r>
    </w:p>
    <w:p w14:paraId="5594B723" w14:textId="77777777" w:rsidR="00DF1FCD" w:rsidRPr="00625AAC" w:rsidRDefault="00DF1FCD" w:rsidP="00DF1FCD">
      <w:r w:rsidRPr="00625AAC">
        <w:rPr>
          <w:b/>
          <w:bCs/>
        </w:rPr>
        <w:t>Dascalu 24</w:t>
      </w:r>
      <w:r w:rsidRPr="00625AAC">
        <w:t xml:space="preserve"> [C. Dascalu, Associated Professor, UMF Grigore T. Popa Iasi, 3-18-2024, POSITION PAPER: The nuclear hurdle to a renewable future and fossil fuel phase-out, CAN Europe, https://caneurope.org/position-paper-nuclear-energy/, accessed 3-18-2025.] //aayush</w:t>
      </w:r>
    </w:p>
    <w:p w14:paraId="4542B040" w14:textId="77777777" w:rsidR="00DF1FCD" w:rsidRPr="00625AAC" w:rsidRDefault="00DF1FCD" w:rsidP="00DF1FCD">
      <w:pPr>
        <w:rPr>
          <w:sz w:val="16"/>
        </w:rPr>
      </w:pPr>
      <w:r w:rsidRPr="00625AAC">
        <w:rPr>
          <w:sz w:val="16"/>
        </w:rPr>
        <w:t xml:space="preserve">More than three-quarters of the EU’s greenhouse gas emissions stem from our energy consumption, therefore it is vital to stop burning fossil fuels to limit temperature rise to 1.5°C,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The disruption of nuclear power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 In 2023, there was an </w:t>
      </w:r>
      <w:r w:rsidRPr="00625AAC">
        <w:rPr>
          <w:rStyle w:val="Emphasis"/>
        </w:rPr>
        <w:t>alarming push and a surge in support for nuclear power</w:t>
      </w:r>
      <w:r w:rsidRPr="00625AAC">
        <w:rPr>
          <w:sz w:val="16"/>
        </w:rPr>
        <w:t xml:space="preserve"> within the EU political space. This development is </w:t>
      </w:r>
      <w:r w:rsidRPr="00625AAC">
        <w:rPr>
          <w:rStyle w:val="Emphasis"/>
        </w:rPr>
        <w:t>creating significant tension with proponents of energy sufficiency and a fully renewable energy system and marks a regressive step in</w:t>
      </w:r>
      <w:r w:rsidRPr="00625AAC">
        <w:rPr>
          <w:sz w:val="16"/>
        </w:rPr>
        <w:t xml:space="preserve"> efforts towards a sustainable and just </w:t>
      </w:r>
      <w:r w:rsidRPr="00625AAC">
        <w:rPr>
          <w:rStyle w:val="Emphasis"/>
        </w:rPr>
        <w:t>energy transition</w:t>
      </w:r>
      <w:r w:rsidRPr="00625AAC">
        <w:rPr>
          <w:sz w:val="16"/>
        </w:rPr>
        <w:t xml:space="preserve">. While nuclear champions claim that nuclear energy can work hand-in-hand with renewables, </w:t>
      </w:r>
      <w:r w:rsidRPr="00625AAC">
        <w:rPr>
          <w:rStyle w:val="Emphasis"/>
        </w:rPr>
        <w:t xml:space="preserve">it is becoming increasingly clear that </w:t>
      </w:r>
      <w:r w:rsidRPr="00625AAC">
        <w:rPr>
          <w:rStyle w:val="Emphasis"/>
          <w:highlight w:val="yellow"/>
        </w:rPr>
        <w:t>nuclear power acts as a</w:t>
      </w:r>
      <w:r w:rsidRPr="00625AAC">
        <w:rPr>
          <w:rStyle w:val="Emphasis"/>
        </w:rPr>
        <w:t xml:space="preserve"> significant </w:t>
      </w:r>
      <w:r w:rsidRPr="00625AAC">
        <w:rPr>
          <w:rStyle w:val="Emphasis"/>
          <w:highlight w:val="yellow"/>
        </w:rPr>
        <w:t>hurdle to</w:t>
      </w:r>
      <w:r w:rsidRPr="00625AAC">
        <w:rPr>
          <w:rStyle w:val="Emphasis"/>
        </w:rPr>
        <w:t xml:space="preserve"> energy efficiency investments, the roll-out of </w:t>
      </w:r>
      <w:r w:rsidRPr="00625AAC">
        <w:rPr>
          <w:rStyle w:val="Emphasis"/>
          <w:highlight w:val="yellow"/>
        </w:rPr>
        <w:t>renewables and fossil fuel phase-out</w:t>
      </w:r>
      <w:r w:rsidRPr="00625AAC">
        <w:rPr>
          <w:rStyle w:val="Emphasis"/>
        </w:rPr>
        <w:t xml:space="preserve"> in three spheres</w:t>
      </w:r>
      <w:r w:rsidRPr="00625AAC">
        <w:rPr>
          <w:sz w:val="16"/>
        </w:rPr>
        <w:t xml:space="preserve">: the EU political debate, energy system planning, and decentralisation.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 </w:t>
      </w:r>
      <w:r w:rsidRPr="00625AAC">
        <w:rPr>
          <w:rStyle w:val="Emphasis"/>
        </w:rPr>
        <w:t>A hurdle in the policy debate</w:t>
      </w:r>
      <w:r w:rsidRPr="00625AAC">
        <w:rPr>
          <w:sz w:val="16"/>
        </w:rPr>
        <w:t xml:space="preserve"> The starting gun for a renewed attempt at a nuclear renaissance was the inclusion of nuclear in the EU Taxonomy in 2022, and can be seen as the </w:t>
      </w:r>
      <w:r w:rsidRPr="00625AAC">
        <w:rPr>
          <w:rStyle w:val="Emphasis"/>
        </w:rPr>
        <w:t>nuclear lobby’s blueprint for its future ambitions</w:t>
      </w:r>
      <w:r w:rsidRPr="00625AAC">
        <w:rPr>
          <w:sz w:val="16"/>
        </w:rPr>
        <w:t xml:space="preserve"> – </w:t>
      </w:r>
      <w:r w:rsidRPr="00625AAC">
        <w:rPr>
          <w:rStyle w:val="Emphasis"/>
        </w:rPr>
        <w:t>creating a large political debate using arguments of “technology neutrality” and a “level playing field” and forming alliances with fossil fuel advocates</w:t>
      </w:r>
      <w:r w:rsidRPr="00625AAC">
        <w:rPr>
          <w:sz w:val="16"/>
        </w:rPr>
        <w:t xml:space="preserve"> (in this case, fossil </w:t>
      </w:r>
      <w:r w:rsidRPr="00625AAC">
        <w:rPr>
          <w:rStyle w:val="Emphasis"/>
        </w:rPr>
        <w:t>gas</w:t>
      </w:r>
      <w:r w:rsidRPr="00625AAC">
        <w:rPr>
          <w:sz w:val="16"/>
        </w:rPr>
        <w:t xml:space="preserve">) in order to reduce ambition to sustainable solutions. Since then, a </w:t>
      </w:r>
      <w:r w:rsidRPr="00625AAC">
        <w:rPr>
          <w:rStyle w:val="Emphasis"/>
        </w:rPr>
        <w:t>French-led campaign</w:t>
      </w:r>
      <w:r w:rsidRPr="00625AAC">
        <w:rPr>
          <w:sz w:val="16"/>
        </w:rPr>
        <w:t xml:space="preserve">, manifested through the 14 Member State “Nuclear Alliance”, coupled </w:t>
      </w:r>
      <w:r w:rsidRPr="00625AAC">
        <w:rPr>
          <w:rStyle w:val="Emphasis"/>
        </w:rPr>
        <w:t>alongside the lobbying activities of the nuclear industry, has run roughshod through EU energy and climate policy over the last two years</w:t>
      </w:r>
      <w:r w:rsidRPr="00625AAC">
        <w:rPr>
          <w:sz w:val="16"/>
        </w:rPr>
        <w:t xml:space="preserve">. Continuing the narrative of “technology neutrality” and a “level playing field”, this mission has aimed at </w:t>
      </w:r>
      <w:r w:rsidRPr="00625AAC">
        <w:rPr>
          <w:rStyle w:val="Emphasis"/>
        </w:rPr>
        <w:t>promoting nuclear energy at the direct expense of a transition to a 100% renewable-based energy system</w:t>
      </w:r>
      <w:r w:rsidRPr="00625AAC">
        <w:rPr>
          <w:sz w:val="16"/>
        </w:rPr>
        <w:t xml:space="preserve">, in legislation such as the Renewable Energy Directive, Electricity Market Design and Net Zero Industry Act. Attempting to lower renewable ambition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 </w:t>
      </w:r>
      <w:r w:rsidRPr="00625AAC">
        <w:rPr>
          <w:rStyle w:val="Emphasis"/>
        </w:rPr>
        <w:t>Delaying fossil phase out via dirty trade-offs</w:t>
      </w:r>
      <w:r w:rsidRPr="00625AAC">
        <w:rPr>
          <w:sz w:val="16"/>
        </w:rPr>
        <w:t xml:space="preserve"> During the Electricity Market Design reform, </w:t>
      </w:r>
      <w:r w:rsidRPr="00625AAC">
        <w:rPr>
          <w:rStyle w:val="Emphasis"/>
        </w:rPr>
        <w:t>nuclear and fossil fuel promoters in the Parliament attempted to derail a deal supporting renewables and flexibility</w:t>
      </w:r>
      <w:r w:rsidRPr="00625AAC">
        <w:rPr>
          <w:sz w:val="16"/>
        </w:rPr>
        <w:t xml:space="preserve">. In the Council, </w:t>
      </w:r>
      <w:r w:rsidRPr="00625AAC">
        <w:rPr>
          <w:rStyle w:val="Emphasis"/>
        </w:rPr>
        <w:t>due to the focus of the Nuclear Alliance on the Contracts for Difference (supported by some coal dependent countries) the negotiations were delayed by several months and conversations redirected away from renewables, leading to a deal supporting subsidies for existing and new nuclear reactors and a prolongation of subsidies to coal power plants</w:t>
      </w:r>
      <w:r w:rsidRPr="00625AAC">
        <w:rPr>
          <w:sz w:val="16"/>
        </w:rPr>
        <w:t xml:space="preserve"> via capacity mechanisms. </w:t>
      </w:r>
      <w:r w:rsidRPr="00625AAC">
        <w:rPr>
          <w:rStyle w:val="Emphasis"/>
        </w:rPr>
        <w:t>Wasting time and diverting attention As the nuclear debate aggressively dominates political negotiations</w:t>
      </w:r>
      <w:r w:rsidRPr="00625AAC">
        <w:rPr>
          <w:sz w:val="16"/>
        </w:rPr>
        <w:t xml:space="preserve">, media, and public discourse, </w:t>
      </w:r>
      <w:r w:rsidRPr="00625AAC">
        <w:rPr>
          <w:rStyle w:val="Emphasis"/>
        </w:rPr>
        <w:t>it blatantly diverts critical attention from advancing the existing, affordable, sustainable solutions to the energy transition</w:t>
      </w:r>
      <w:r w:rsidRPr="00625AAC">
        <w:rPr>
          <w:sz w:val="16"/>
        </w:rPr>
        <w:t xml:space="preserve">. This overwhelming focus on nuclear power not only </w:t>
      </w:r>
      <w:r w:rsidRPr="00625AAC">
        <w:rPr>
          <w:rStyle w:val="Emphasis"/>
        </w:rPr>
        <w:t>overshadows</w:t>
      </w:r>
      <w:r w:rsidRPr="00625AAC">
        <w:rPr>
          <w:sz w:val="16"/>
        </w:rPr>
        <w:t xml:space="preserve"> but also poses a risk of derailing the European </w:t>
      </w:r>
      <w:r w:rsidRPr="00625AAC">
        <w:rPr>
          <w:rStyle w:val="Emphasis"/>
        </w:rPr>
        <w:t>energy transition</w:t>
      </w:r>
      <w:r w:rsidRPr="00625AAC">
        <w:rPr>
          <w:sz w:val="16"/>
        </w:rPr>
        <w:t xml:space="preserve">, </w:t>
      </w:r>
      <w:r w:rsidRPr="00625AAC">
        <w:rPr>
          <w:rStyle w:val="Emphasis"/>
        </w:rPr>
        <w:t>hindering progress towards aligning with the ambitious yet achievable goal of a 100% renewable energy system</w:t>
      </w:r>
      <w:r w:rsidRPr="00625AAC">
        <w:rPr>
          <w:sz w:val="16"/>
        </w:rPr>
        <w:t xml:space="preserve"> by 2040. A hurdle to a fully renewables based power system CAN Europe’s assessment of the draft National Energy and Climate Plans highlights that not a single Member State plan is aligned to a 1.5ºC compatible trajectory, nor minimum EU climate and energy requirements for 2030. Increased ambition is required on energy efficiency, energy savings, renewables and fossil fuels phase-out, while Member States are betting on false solutions to the challenge at hand, such as nuclear energy. As highlighted in our NECP analysis, </w:t>
      </w:r>
      <w:r w:rsidRPr="00625AAC">
        <w:rPr>
          <w:rStyle w:val="Emphasis"/>
        </w:rPr>
        <w:t>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w:t>
      </w:r>
      <w:r w:rsidRPr="00625AAC">
        <w:rPr>
          <w:sz w:val="16"/>
        </w:rPr>
        <w:t xml:space="preserve">. In 2023, Sweden has revised its 2040 target for 100% renewable electricity to 100% decarbonised electricity, to allow for continued and new nuclear power, and it is now clear that it can only happen with direct state aid. </w:t>
      </w:r>
      <w:r w:rsidRPr="00625AAC">
        <w:rPr>
          <w:rStyle w:val="Emphasis"/>
        </w:rPr>
        <w:t>Italy</w:t>
      </w:r>
      <w:r w:rsidRPr="00625AAC">
        <w:rPr>
          <w:sz w:val="16"/>
        </w:rPr>
        <w:t xml:space="preserve">, which voted against nuclear power in a referendum, is now </w:t>
      </w:r>
      <w:r w:rsidRPr="00625AAC">
        <w:rPr>
          <w:rStyle w:val="Emphasis"/>
        </w:rPr>
        <w:t>investigating future nuclear power, while delaying quitting coal by 4 years</w:t>
      </w:r>
      <w:r w:rsidRPr="00625AAC">
        <w:rPr>
          <w:sz w:val="16"/>
        </w:rPr>
        <w:t xml:space="preserve">. The largest nuclear power plant in Europe, the </w:t>
      </w:r>
      <w:r w:rsidRPr="00625AAC">
        <w:rPr>
          <w:rStyle w:val="Emphasis"/>
        </w:rPr>
        <w:t>Zaporizhzhia Nuclear Power Plant in Ukraine</w:t>
      </w:r>
      <w:r w:rsidRPr="00625AAC">
        <w:rPr>
          <w:sz w:val="16"/>
        </w:rPr>
        <w:t xml:space="preserve">, is currently occupied by the Russian military and Rosatom in an active warzone, but </w:t>
      </w:r>
      <w:r w:rsidRPr="00625AAC">
        <w:rPr>
          <w:rStyle w:val="Emphasis"/>
        </w:rPr>
        <w:t>has not prevented Ukraine from including new nuclear power in its reconstruction</w:t>
      </w:r>
      <w:r w:rsidRPr="00625AAC">
        <w:rPr>
          <w:sz w:val="16"/>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 Nuclear power is too expensive When compared to renewables, the latest analysis from World Nuclear Industry Status Report, using the data from Lazard, determines that the levelized cost of energy (LCOE) for new nuclear plants makes it the most expensive generator, estimated to be nearly four times more expensive than onshore wind, while unsubsidized solar and wind combined with energy storage (to ensure grid balancing) is always cheaper than new nuclear. When compared against energy savings, analysis by Hungarian NGO Clean Air Action Group highlights that it is more economically efficient to invest in the renovation of households to save energy than in the construction, operation, and decommissioning of a new nuclear reactor. These findings were confirmed by a separate study by Greenpeace France, that showed that by investing 52 billion euros in a mix of onshore wind infrastructure/photovoltaic panels on large roofs, it would be possible to avoid four times more CO2 emissions than by investing the same amount in the construction of six EPR2 nuclear reactors by 2050, while electricity production triples. By investing 85 billion euros of government subsidies in energy savings by 2033, it would be possible to avoid six times more cumulative CO2 emissions by 2050 than with the construction program of six EPR 2 reactors. This would also make it possible to lift almost 12 million people out of energy poverty in a decade. Recent European projects in Slovakia, the UK, France, and Finland demonstrate the dramatic rising costs.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 In order to finance new and ongoing projects, the EU has approved State Aid for nuclear, in the case of Hungary, Belgium, and the United Kingdom, while national </w:t>
      </w:r>
      <w:r w:rsidRPr="00625AAC">
        <w:rPr>
          <w:rStyle w:val="Emphasis"/>
        </w:rPr>
        <w:t>governments seek support schemes</w:t>
      </w:r>
      <w:r w:rsidRPr="00625AAC">
        <w:rPr>
          <w:sz w:val="16"/>
        </w:rPr>
        <w:t xml:space="preserve">. Despite making </w:t>
      </w:r>
      <w:r w:rsidRPr="00625AAC">
        <w:rPr>
          <w:rStyle w:val="Emphasis"/>
        </w:rPr>
        <w:t>references to technology-neutrality</w:t>
      </w:r>
      <w:r w:rsidRPr="00625AAC">
        <w:rPr>
          <w:sz w:val="16"/>
        </w:rPr>
        <w:t xml:space="preserve">, this </w:t>
      </w:r>
      <w:r w:rsidRPr="00625AAC">
        <w:rPr>
          <w:rStyle w:val="Emphasis"/>
        </w:rPr>
        <w:t>creates an unlevel playing field slanted against renewable energy</w:t>
      </w:r>
      <w:r w:rsidRPr="00625AAC">
        <w:rPr>
          <w:sz w:val="16"/>
        </w:rPr>
        <w:t xml:space="preserve">. Given the significant investment gap to achieve 2030 climate targets, and the </w:t>
      </w:r>
      <w:r w:rsidRPr="00625AAC">
        <w:rPr>
          <w:rStyle w:val="Emphasis"/>
        </w:rPr>
        <w:t>limited fiscal space of many</w:t>
      </w:r>
      <w:r w:rsidRPr="00625AAC">
        <w:rPr>
          <w:sz w:val="16"/>
        </w:rPr>
        <w:t xml:space="preserve"> Member </w:t>
      </w:r>
      <w:r w:rsidRPr="00625AAC">
        <w:rPr>
          <w:rStyle w:val="Emphasis"/>
        </w:rPr>
        <w:t>States</w:t>
      </w:r>
      <w:r w:rsidRPr="00625AAC">
        <w:rPr>
          <w:sz w:val="16"/>
        </w:rPr>
        <w:t xml:space="preserve">, </w:t>
      </w:r>
      <w:r w:rsidRPr="00625AAC">
        <w:rPr>
          <w:rStyle w:val="Emphasis"/>
        </w:rPr>
        <w:t>investments in nuclear risk diverting precious public resources into projects of poor value-for-money compared to alternatives in a renewables-based system</w:t>
      </w:r>
      <w:r w:rsidRPr="00625AAC">
        <w:rPr>
          <w:sz w:val="16"/>
        </w:rPr>
        <w:t xml:space="preserve">, while reducing the availability of public resources for all other components of the energy transition. Such a choice would equally fail to reduce prices for consumers in the context of the current fossil fuel energy crisis. Finally, the costs would be even larger if accounting for “unpaid externalities” borne by taxpayers and the public at large, from nuclear accident risks that are impossible to insure against by private actors. The costs of decommissioning of a nuclear power plant,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 New nuclear construction is too slow A rapid transition requires the use of existing technologies and solutions which can most quickly be rolled-out such as renewables, primarily solar and wind, energy efficiency, and system flexibility. For years, new nuclear energy projects in Europe have been plagued with delays and, coupled with an untrained workforce, are unable to support the speed of decarbonisation necessary.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Nuclear does not support energy autonomy Nuclear power units equally fail to pass an “energy security” test, and run counter to the RepowerEU target of enhancing Europe’s autonomy, given that more than 40% of the EU’s Uranium is imported from Russia and no EU country is currently mining uranium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 A hurdle to a decentralised future </w:t>
      </w:r>
      <w:r w:rsidRPr="00625AAC">
        <w:rPr>
          <w:rStyle w:val="Emphasis"/>
        </w:rPr>
        <w:t>The declaration to triple nuclear power by 2050 signed by only 22 countries</w:t>
      </w:r>
      <w:r w:rsidRPr="00625AAC">
        <w:rPr>
          <w:sz w:val="16"/>
        </w:rPr>
        <w:t xml:space="preserve">, 5 of which do not have nuclear reactors, </w:t>
      </w:r>
      <w:r w:rsidRPr="00625AAC">
        <w:rPr>
          <w:rStyle w:val="Emphasis"/>
        </w:rPr>
        <w:t>on the sidelines of COP28 describes nuclear power as “source of clean dispatchable baseload power”, a common message of the nuclear industry used to argue against a 100% renewable system and nuclear’s use as a substitute for traditional fossil fuel generation</w:t>
      </w:r>
      <w:r w:rsidRPr="00625AAC">
        <w:rPr>
          <w:sz w:val="16"/>
        </w:rPr>
        <w:t xml:space="preserve">. </w:t>
      </w:r>
      <w:r w:rsidRPr="00625AAC">
        <w:rPr>
          <w:rStyle w:val="Emphasis"/>
        </w:rPr>
        <w:t>This claim</w:t>
      </w:r>
      <w:r w:rsidRPr="00625AAC">
        <w:rPr>
          <w:sz w:val="16"/>
        </w:rPr>
        <w:t xml:space="preserve">, however, </w:t>
      </w:r>
      <w:r w:rsidRPr="00625AAC">
        <w:rPr>
          <w:rStyle w:val="Emphasis"/>
        </w:rPr>
        <w:t>is misleading and outdated</w:t>
      </w:r>
      <w:r w:rsidRPr="00625AAC">
        <w:rPr>
          <w:sz w:val="16"/>
        </w:rPr>
        <w:t xml:space="preserve">. Europe is moving beyond a highly centralised energy system, towards one which is decentralised, digitalised, and able to flexibly adjust to changing patterns of generation and consumption. In a 100% renewable energy system, the need for traditional “baseload” power is obsolete and with distributed energy production, in a far more interconnected European Union, security of supply is better managed. Nuclear power production is not reliable Nuclear power units across Europe have been proven as unreliable in providing power when needed. Future climatic conditions, such as heatwaves, droughts, flooding and rising sea-levels only increase the likelihood of future nuclear power plant disconnections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The myth of the need for nuclear baseload has been debunked for years. The energy system can be reliably and safely managed with 100% renewables and system flexibility. </w:t>
      </w:r>
      <w:r w:rsidRPr="00625AAC">
        <w:rPr>
          <w:rStyle w:val="Emphasis"/>
        </w:rPr>
        <w:t>Blocking renewables integration into the electricity grid</w:t>
      </w:r>
      <w:r w:rsidRPr="00625AAC">
        <w:rPr>
          <w:sz w:val="16"/>
        </w:rPr>
        <w:t xml:space="preserve"> The </w:t>
      </w:r>
      <w:r w:rsidRPr="00625AAC">
        <w:rPr>
          <w:rStyle w:val="Emphasis"/>
        </w:rPr>
        <w:t>inflexibility of nuclear</w:t>
      </w:r>
      <w:r w:rsidRPr="00625AAC">
        <w:rPr>
          <w:sz w:val="16"/>
        </w:rPr>
        <w:t xml:space="preserve">, caused by technical limitations, safety requirements and economic factors, </w:t>
      </w:r>
      <w:r w:rsidRPr="00625AAC">
        <w:rPr>
          <w:rStyle w:val="Emphasis"/>
        </w:rPr>
        <w:t>prevents the feed-in of renewable electricity into the grid, causing grid congestion and curtailment</w:t>
      </w:r>
      <w:r w:rsidRPr="00625AAC">
        <w:rPr>
          <w:sz w:val="16"/>
        </w:rPr>
        <w:t xml:space="preserve">. </w:t>
      </w:r>
      <w:r w:rsidRPr="00625AAC">
        <w:rPr>
          <w:rStyle w:val="Emphasis"/>
        </w:rPr>
        <w:t xml:space="preserve">Nuclear’s dominance over grid capacity can block the connection of new renewable energy projects, where even announced and then abandoned plans for a new nuclear unit can delay renewable projects connection, allowing for continued fossil fuel usage. </w:t>
      </w:r>
      <w:r w:rsidRPr="00625AAC">
        <w:rPr>
          <w:rStyle w:val="Emphasis"/>
          <w:highlight w:val="yellow"/>
        </w:rPr>
        <w:t>Grid structures designed for large-scale, centralised nuclear power, make it more challenging</w:t>
      </w:r>
      <w:r w:rsidRPr="00625AAC">
        <w:rPr>
          <w:rStyle w:val="Emphasis"/>
        </w:rPr>
        <w:t xml:space="preserve">, time-consuming and costly </w:t>
      </w:r>
      <w:r w:rsidRPr="00625AAC">
        <w:rPr>
          <w:rStyle w:val="Emphasis"/>
          <w:highlight w:val="yellow"/>
        </w:rPr>
        <w:t>to introduce</w:t>
      </w:r>
      <w:r w:rsidRPr="00625AAC">
        <w:rPr>
          <w:rStyle w:val="Emphasis"/>
        </w:rPr>
        <w:t xml:space="preserve"> small-scale distributed </w:t>
      </w:r>
      <w:r w:rsidRPr="00625AAC">
        <w:rPr>
          <w:rStyle w:val="Emphasis"/>
          <w:highlight w:val="yellow"/>
        </w:rPr>
        <w:t>renewable power</w:t>
      </w:r>
      <w:r w:rsidRPr="00625AAC">
        <w:rPr>
          <w:sz w:val="16"/>
        </w:rPr>
        <w:t xml:space="preserve">. An example can be found </w:t>
      </w:r>
      <w:r w:rsidRPr="00625AAC">
        <w:rPr>
          <w:rStyle w:val="Emphasis"/>
        </w:rPr>
        <w:t>in Romania</w:t>
      </w:r>
      <w:r w:rsidRPr="00625AAC">
        <w:rPr>
          <w:sz w:val="16"/>
        </w:rPr>
        <w:t xml:space="preserve"> where </w:t>
      </w:r>
      <w:r w:rsidRPr="00625AAC">
        <w:rPr>
          <w:rStyle w:val="Emphasis"/>
        </w:rPr>
        <w:t>Cernavodă 3 and 4 reactors have reserved grid capacity for years, blocking new renewable energy projects</w:t>
      </w:r>
      <w:r w:rsidRPr="00625AAC">
        <w:rPr>
          <w:sz w:val="16"/>
        </w:rPr>
        <w:t xml:space="preserve"> in the Dobrogea region, the most wind-intensive region in the country. </w:t>
      </w:r>
      <w:r w:rsidRPr="00625AAC">
        <w:rPr>
          <w:rStyle w:val="Emphasis"/>
        </w:rPr>
        <w:t xml:space="preserve">Delayed grid investments, due to uncertainty of new nuclear units, have also meant that capacity bottlenecks exist today for renewables online. In the Netherlands, the only current nuclear power station, Borssele is competing for landing space for off-shore electricity. Post-Fukushima, </w:t>
      </w:r>
      <w:r w:rsidRPr="00625AAC">
        <w:rPr>
          <w:rStyle w:val="Emphasis"/>
          <w:highlight w:val="yellow"/>
        </w:rPr>
        <w:t>renewables were blocked from connecting to the grid in Japan as the government considered restarting the reactors</w:t>
      </w:r>
      <w:r w:rsidRPr="00625AAC">
        <w:rPr>
          <w:rStyle w:val="Emphasis"/>
        </w:rPr>
        <w:t>, despite public opposition to nuclear restarts and support for renewables</w:t>
      </w:r>
      <w:r w:rsidRPr="00625AAC">
        <w:rPr>
          <w:sz w:val="16"/>
        </w:rPr>
        <w:t xml:space="preserve">. Rather than taking the opportunity to invest in grids and integrate renewables twenty years ago, </w:t>
      </w:r>
      <w:r w:rsidRPr="00625AAC">
        <w:rPr>
          <w:rStyle w:val="Emphasis"/>
        </w:rPr>
        <w:t xml:space="preserve">Japan </w:t>
      </w:r>
      <w:r w:rsidRPr="00625AAC">
        <w:rPr>
          <w:rStyle w:val="Emphasis"/>
          <w:highlight w:val="yellow"/>
        </w:rPr>
        <w:t>still</w:t>
      </w:r>
      <w:r w:rsidRPr="00625AAC">
        <w:rPr>
          <w:rStyle w:val="Emphasis"/>
        </w:rPr>
        <w:t xml:space="preserve"> heavily </w:t>
      </w:r>
      <w:r w:rsidRPr="00625AAC">
        <w:rPr>
          <w:rStyle w:val="Emphasis"/>
          <w:highlight w:val="yellow"/>
        </w:rPr>
        <w:t>relies on fossil fuels today</w:t>
      </w:r>
      <w:r w:rsidRPr="00625AAC">
        <w:rPr>
          <w:sz w:val="16"/>
        </w:rPr>
        <w:t xml:space="preserve">. Prolonging the inevitable with nuclear extensions While European governments may be tempted to prolong existing nuclear reactors beyond their original foreseen lifespans, in the context of phasing out Russian gas, costly </w:t>
      </w:r>
      <w:r w:rsidRPr="00625AAC">
        <w:rPr>
          <w:rStyle w:val="Emphasis"/>
        </w:rPr>
        <w:t>upgrades to the ageing nuclear fleet, just like investing in new ones, risks diverting investment away from</w:t>
      </w:r>
      <w:r w:rsidRPr="00625AAC">
        <w:rPr>
          <w:sz w:val="16"/>
        </w:rPr>
        <w:t xml:space="preserve"> more cost-effective solutions such as </w:t>
      </w:r>
      <w:r w:rsidRPr="00625AAC">
        <w:rPr>
          <w:rStyle w:val="Emphasis"/>
        </w:rPr>
        <w:t>renewables</w:t>
      </w:r>
      <w:r w:rsidRPr="00625AAC">
        <w:rPr>
          <w:sz w:val="16"/>
        </w:rPr>
        <w:t xml:space="preserve">,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p>
    <w:p w14:paraId="2A706EBA" w14:textId="77777777" w:rsidR="00DF1FCD" w:rsidRPr="00625AAC" w:rsidRDefault="00DF1FCD" w:rsidP="00DF1FCD">
      <w:pPr>
        <w:pStyle w:val="Heading4"/>
        <w:rPr>
          <w:rFonts w:ascii="Times New Roman" w:eastAsia="Times New Roman" w:hAnsi="Times New Roman" w:cs="Times New Roman"/>
          <w:bCs/>
          <w:sz w:val="36"/>
          <w:szCs w:val="36"/>
        </w:rPr>
      </w:pPr>
      <w:r w:rsidRPr="00625AAC">
        <w:rPr>
          <w:rFonts w:eastAsia="Times New Roman"/>
        </w:rPr>
        <w:t>America needs to be the leader in nuclear energy. Sallee 21</w:t>
      </w:r>
    </w:p>
    <w:p w14:paraId="3654A97E" w14:textId="77777777" w:rsidR="00DF1FCD" w:rsidRPr="00625AAC" w:rsidRDefault="00DF1FCD" w:rsidP="00DF1FCD">
      <w:r w:rsidRPr="00625AAC">
        <w:t xml:space="preserve">Kyle </w:t>
      </w:r>
      <w:r w:rsidRPr="00625AAC">
        <w:rPr>
          <w:rStyle w:val="Emphasis"/>
        </w:rPr>
        <w:t>Sallee</w:t>
      </w:r>
      <w:r w:rsidRPr="00625AAC">
        <w:t xml:space="preserve">, American University. “Regaining American Competitiveness in the Global Nuclear Power Market,” </w:t>
      </w:r>
      <w:r w:rsidRPr="00625AAC">
        <w:rPr>
          <w:rStyle w:val="Emphasis"/>
        </w:rPr>
        <w:t>2021</w:t>
      </w:r>
      <w:r w:rsidRPr="00625AAC">
        <w:t>. https://www.american.edu/sis/centers/security-technology/regaining-american-competitiveness-in-the-global-nuclear-power-market.cfm. [Currently, I study US foreign policy and national security at the American University School of International Service as a Master's Degree student. My focus includes US nuclear policy and security strategies within the post-Soviet space.] //MH</w:t>
      </w:r>
    </w:p>
    <w:p w14:paraId="68F70B08" w14:textId="77777777" w:rsidR="00DF1FCD" w:rsidRPr="00625AAC" w:rsidRDefault="00DF1FCD" w:rsidP="00DF1FCD">
      <w:pPr>
        <w:rPr>
          <w:rFonts w:eastAsia="Times New Roman"/>
          <w:color w:val="000000"/>
          <w:sz w:val="16"/>
          <w:szCs w:val="16"/>
        </w:rPr>
      </w:pPr>
      <w:r w:rsidRPr="00625AAC">
        <w:rPr>
          <w:rFonts w:eastAsia="Times New Roman"/>
          <w:color w:val="000000"/>
        </w:rPr>
        <w:t>‌</w:t>
      </w:r>
      <w:r w:rsidRPr="00625AAC">
        <w:rPr>
          <w:rFonts w:eastAsia="Times New Roman"/>
          <w:color w:val="000000"/>
          <w:sz w:val="16"/>
          <w:szCs w:val="16"/>
        </w:rPr>
        <w:t xml:space="preserve">The US Department of Energy’s “Strategy to Assure U.S. National Security” is abundantly clear; America has relinquished its competitive global position as the world leader in nuclear energy to Russian and Chinese state-owned enterprises (SOE). The United States is missing out on a multi-billion-dollar export market, has nearly lost its domestic uranium mining capabilities, relies heavily on an aging domestic reactor fleet, and faces a crippling exodus of retiring nuclear policy experts and engineers. Estimates from the US Department of Commerce project that the United States is absent from a global nuclear reactor market valued at $500-740 billion over the next decade. Meanwhile, Russian SOE, Rosatom, is advancing its nuclear influence globally with $133 billion in foreign orders for reactors, planning to underwrite the construction of over 50 reactors in 19 countries. The China National Nuclear Corporation (CNNC), a strategic competitor, is constructing four reactors abroad, with prospects for 16 more. </w:t>
      </w:r>
      <w:r w:rsidRPr="00625AAC">
        <w:rPr>
          <w:rStyle w:val="Emphasis"/>
        </w:rPr>
        <w:t xml:space="preserve">The </w:t>
      </w:r>
      <w:r w:rsidRPr="00625AAC">
        <w:rPr>
          <w:rStyle w:val="Emphasis"/>
          <w:highlight w:val="yellow"/>
        </w:rPr>
        <w:t>absence of the US from the global nuclear</w:t>
      </w:r>
      <w:r w:rsidRPr="00625AAC">
        <w:rPr>
          <w:rStyle w:val="Emphasis"/>
        </w:rPr>
        <w:t xml:space="preserve"> reactor </w:t>
      </w:r>
      <w:r w:rsidRPr="00625AAC">
        <w:rPr>
          <w:rStyle w:val="Emphasis"/>
          <w:highlight w:val="yellow"/>
        </w:rPr>
        <w:t>market is</w:t>
      </w:r>
      <w:r w:rsidRPr="00625AAC">
        <w:rPr>
          <w:rStyle w:val="Emphasis"/>
        </w:rPr>
        <w:t xml:space="preserve"> economically significant, but the foreign policy implications of the American withdrawal are even more </w:t>
      </w:r>
      <w:r w:rsidRPr="00625AAC">
        <w:rPr>
          <w:rStyle w:val="Emphasis"/>
          <w:highlight w:val="yellow"/>
        </w:rPr>
        <w:t>alarming.</w:t>
      </w:r>
      <w:r w:rsidRPr="00625AAC">
        <w:rPr>
          <w:rStyle w:val="Emphasis"/>
        </w:rPr>
        <w:t xml:space="preserve"> The absence of a robust US nuclear energy exports market erodes American credibility as the </w:t>
      </w:r>
      <w:r w:rsidRPr="00625AAC">
        <w:rPr>
          <w:rStyle w:val="Emphasis"/>
          <w:highlight w:val="yellow"/>
        </w:rPr>
        <w:t>arbiter of global nuclear norms</w:t>
      </w:r>
      <w:r w:rsidRPr="00625AAC">
        <w:rPr>
          <w:rStyle w:val="Emphasis"/>
        </w:rPr>
        <w:t xml:space="preserve"> – the guidelines that </w:t>
      </w:r>
      <w:r w:rsidRPr="00625AAC">
        <w:rPr>
          <w:rStyle w:val="Emphasis"/>
          <w:highlight w:val="yellow"/>
        </w:rPr>
        <w:t>ensure safe nuclear energy generation</w:t>
      </w:r>
      <w:r w:rsidRPr="00625AAC">
        <w:rPr>
          <w:rStyle w:val="Emphasis"/>
        </w:rPr>
        <w:t xml:space="preserve"> and exports.</w:t>
      </w:r>
      <w:r w:rsidRPr="00625AAC">
        <w:rPr>
          <w:rFonts w:eastAsia="Times New Roman"/>
          <w:color w:val="000000"/>
          <w:sz w:val="16"/>
          <w:szCs w:val="16"/>
        </w:rPr>
        <w:t xml:space="preserve"> Beginning with President Dwight Eisenhower’s “atoms for peace” framework (1953), the US leveraged its dominance of the global nuclear exports market to shape international nuclear governance through the Cold War. The International Atomic Energy Agency (IAEA), which develops international nuclear safety standards, and the Nuclear Suppliers Group (NSG), which coordinates members’ export control policies, both resulted from critical US leadership. The waning US nuclear exports market leaves American officials orchestrating nuclear regulatory policy without a tangible stake in the market and forfeiting valuable foreign policy opportunities. The vacuum left by the US withdrawal from the global nuclear energy market presents new foreign policy openings for its rivals. Rosatom is piloting its “Build-Own-Operate,” or BOO model in Turkey, which offers Russian state-backed financing for the construction of a nuclear reactor in exchange for control of its energy dispersal. In China, CNNC has expressed interest in similar quid-pro-quo structures. Beyond financing, reactor exports allow countries to form 100-year strategic relationships that can span construction, operation, and decommissioning of nuclear reactors and then influence a client’s nuclear regulations. These relationships are already being cultivated by Rosatom and CNNC across Asia, Eastern Europe, and South America. </w:t>
      </w:r>
      <w:r w:rsidRPr="00625AAC">
        <w:rPr>
          <w:rStyle w:val="Emphasis"/>
          <w:highlight w:val="yellow"/>
        </w:rPr>
        <w:t>Exporting</w:t>
      </w:r>
      <w:r w:rsidRPr="00625AAC">
        <w:rPr>
          <w:rStyle w:val="Emphasis"/>
        </w:rPr>
        <w:t xml:space="preserve"> nuclear technology </w:t>
      </w:r>
      <w:r w:rsidRPr="00625AAC">
        <w:rPr>
          <w:rStyle w:val="Emphasis"/>
          <w:highlight w:val="yellow"/>
        </w:rPr>
        <w:t>is an opportunity to lead</w:t>
      </w:r>
      <w:r w:rsidRPr="00625AAC">
        <w:rPr>
          <w:rStyle w:val="Emphasis"/>
        </w:rPr>
        <w:t xml:space="preserve"> in the global marketplace, ensure US authority in international nuclear governance, and form new strategic partnerships.</w:t>
      </w:r>
      <w:r w:rsidRPr="00625AAC">
        <w:rPr>
          <w:rFonts w:eastAsia="Times New Roman"/>
          <w:color w:val="000000"/>
          <w:sz w:val="16"/>
          <w:szCs w:val="16"/>
        </w:rPr>
        <w:t xml:space="preserve"> The incoming Biden Administration has inherited a US nuclear industry in disarray that faces substantial international competition from Russia and China. </w:t>
      </w:r>
      <w:r w:rsidRPr="00625AAC">
        <w:rPr>
          <w:rStyle w:val="Emphasis"/>
        </w:rPr>
        <w:t xml:space="preserve">To regain its lead in the global nuclear exports market, </w:t>
      </w:r>
      <w:r w:rsidRPr="00625AAC">
        <w:rPr>
          <w:rStyle w:val="Emphasis"/>
          <w:highlight w:val="yellow"/>
        </w:rPr>
        <w:t>the US must act quickly</w:t>
      </w:r>
      <w:r w:rsidRPr="00625AAC">
        <w:rPr>
          <w:rStyle w:val="Emphasis"/>
        </w:rPr>
        <w:t xml:space="preserve"> and deliberately.</w:t>
      </w:r>
      <w:r w:rsidRPr="00625AAC">
        <w:rPr>
          <w:rFonts w:eastAsia="Times New Roman"/>
          <w:color w:val="000000"/>
          <w:sz w:val="16"/>
          <w:szCs w:val="16"/>
        </w:rPr>
        <w:t xml:space="preserve"> The following identifies the advantages of US competitors and proposes immediate actions to bolster the American nuclear industry.</w:t>
      </w:r>
    </w:p>
    <w:p w14:paraId="686F1DF3" w14:textId="77777777" w:rsidR="00DF1FCD" w:rsidRPr="00625AAC" w:rsidRDefault="00DF1FCD" w:rsidP="00DF1FCD">
      <w:pPr>
        <w:pStyle w:val="Heading4"/>
        <w:rPr>
          <w:rFonts w:eastAsia="Times New Roman"/>
        </w:rPr>
      </w:pPr>
      <w:r w:rsidRPr="00625AAC">
        <w:rPr>
          <w:rFonts w:eastAsia="Times New Roman"/>
        </w:rPr>
        <w:t>Investment means improvement — solves the neg and outweighs on scope. Rehm 23</w:t>
      </w:r>
    </w:p>
    <w:p w14:paraId="09DCF0A3" w14:textId="77777777" w:rsidR="00DF1FCD" w:rsidRPr="00625AAC" w:rsidRDefault="00DF1FCD" w:rsidP="00DF1FCD">
      <w:pPr>
        <w:rPr>
          <w:rFonts w:eastAsia="Times New Roman"/>
          <w:color w:val="000000"/>
        </w:rPr>
      </w:pPr>
      <w:r w:rsidRPr="00625AAC">
        <w:rPr>
          <w:rFonts w:eastAsia="Times New Roman"/>
          <w:b/>
          <w:bCs/>
          <w:color w:val="000000"/>
        </w:rPr>
        <w:t>Rehm 23</w:t>
      </w:r>
      <w:r w:rsidRPr="00625AAC">
        <w:rPr>
          <w:rFonts w:eastAsia="Times New Roman"/>
          <w:color w:val="000000"/>
        </w:rPr>
        <w:t xml:space="preserve"> [Thomas E Rehm, American Institute of Chemical Engineers, 3-xx-2023, Advanced nuclear energy: the safest and most renewable clean energy, No Publication, https://www.sciencedirect.com/science/article/abs/pii/S2211339822000880, accessed 3-10-2025.] //aayush</w:t>
      </w:r>
    </w:p>
    <w:p w14:paraId="7C084C44" w14:textId="77777777" w:rsidR="00DF1FCD" w:rsidRPr="00625AAC" w:rsidRDefault="00DF1FCD" w:rsidP="00DF1FCD">
      <w:pPr>
        <w:rPr>
          <w:sz w:val="16"/>
        </w:rPr>
      </w:pPr>
      <w:r w:rsidRPr="00625AAC">
        <w:rPr>
          <w:rStyle w:val="Emphasis"/>
        </w:rPr>
        <w:t>Although legacy nuclear energy has been the safest form of electricity generation, it has been demonized</w:t>
      </w:r>
      <w:r w:rsidRPr="00625AAC">
        <w:rPr>
          <w:rFonts w:eastAsia="Times New Roman"/>
          <w:color w:val="000000"/>
          <w:sz w:val="16"/>
        </w:rPr>
        <w:t xml:space="preserve"> as unsafe since the 1960s. The three well-known </w:t>
      </w:r>
      <w:r w:rsidRPr="00625AAC">
        <w:rPr>
          <w:rStyle w:val="Emphasis"/>
        </w:rPr>
        <w:t>nuclear accidents</w:t>
      </w:r>
      <w:r w:rsidRPr="00625AAC">
        <w:rPr>
          <w:rFonts w:eastAsia="Times New Roman"/>
          <w:color w:val="000000"/>
          <w:sz w:val="16"/>
        </w:rPr>
        <w:t xml:space="preserve">, Three Mile Island, Chernobyl, and Fukushima, </w:t>
      </w:r>
      <w:r w:rsidRPr="00625AAC">
        <w:rPr>
          <w:rStyle w:val="Emphasis"/>
        </w:rPr>
        <w:t>were legacy nuclear designs</w:t>
      </w:r>
      <w:r w:rsidRPr="00625AAC">
        <w:rPr>
          <w:rFonts w:eastAsia="Times New Roman"/>
          <w:color w:val="000000"/>
          <w:sz w:val="16"/>
        </w:rPr>
        <w:t xml:space="preserve">. </w:t>
      </w:r>
      <w:r w:rsidRPr="00625AAC">
        <w:rPr>
          <w:rStyle w:val="Emphasis"/>
        </w:rPr>
        <w:t xml:space="preserve">Even with the best safety record of all types of electricity generation, </w:t>
      </w:r>
      <w:r w:rsidRPr="00625AAC">
        <w:rPr>
          <w:rStyle w:val="Emphasis"/>
          <w:highlight w:val="yellow"/>
        </w:rPr>
        <w:t>it is time to move</w:t>
      </w:r>
      <w:r w:rsidRPr="00625AAC">
        <w:rPr>
          <w:rStyle w:val="Emphasis"/>
        </w:rPr>
        <w:t xml:space="preserve"> away from legacy nuclear </w:t>
      </w:r>
      <w:r w:rsidRPr="00625AAC">
        <w:rPr>
          <w:rStyle w:val="Emphasis"/>
          <w:highlight w:val="yellow"/>
        </w:rPr>
        <w:t>to</w:t>
      </w:r>
      <w:r w:rsidRPr="00625AAC">
        <w:rPr>
          <w:rStyle w:val="Emphasis"/>
        </w:rPr>
        <w:t xml:space="preserve"> reap the benefits of a truly renewable source of safe clean energy, </w:t>
      </w:r>
      <w:r w:rsidRPr="00625AAC">
        <w:rPr>
          <w:rStyle w:val="Emphasis"/>
          <w:highlight w:val="yellow"/>
        </w:rPr>
        <w:t>advanced nuclear</w:t>
      </w:r>
      <w:r w:rsidRPr="00625AAC">
        <w:rPr>
          <w:rFonts w:eastAsia="Times New Roman"/>
          <w:color w:val="000000"/>
          <w:sz w:val="16"/>
        </w:rPr>
        <w:t xml:space="preserve">. Solar and wind cannot hold a renewable candle to the vast renewable potential of advanced nuclear energy. </w:t>
      </w:r>
      <w:r w:rsidRPr="00625AAC">
        <w:rPr>
          <w:rStyle w:val="Emphasis"/>
        </w:rPr>
        <w:t xml:space="preserve">The transition to carbon-neutral energy can best be made with advanced nuclear, </w:t>
      </w:r>
      <w:r w:rsidRPr="00625AAC">
        <w:rPr>
          <w:rStyle w:val="Emphasis"/>
          <w:highlight w:val="yellow"/>
        </w:rPr>
        <w:t>in safety</w:t>
      </w:r>
      <w:r w:rsidRPr="00625AAC">
        <w:rPr>
          <w:rStyle w:val="Emphasis"/>
        </w:rPr>
        <w:t xml:space="preserve">, </w:t>
      </w:r>
      <w:r w:rsidRPr="00625AAC">
        <w:rPr>
          <w:rStyle w:val="Emphasis"/>
          <w:highlight w:val="yellow"/>
        </w:rPr>
        <w:t>waste minimization</w:t>
      </w:r>
      <w:r w:rsidRPr="00625AAC">
        <w:rPr>
          <w:rStyle w:val="Emphasis"/>
        </w:rPr>
        <w:t xml:space="preserve">, </w:t>
      </w:r>
      <w:r w:rsidRPr="00625AAC">
        <w:rPr>
          <w:rStyle w:val="Emphasis"/>
          <w:highlight w:val="yellow"/>
        </w:rPr>
        <w:t>true renewability</w:t>
      </w:r>
      <w:r w:rsidRPr="00625AAC">
        <w:rPr>
          <w:rStyle w:val="Emphasis"/>
        </w:rPr>
        <w:t xml:space="preserve"> for thousands of years, process heat for manufacturing, and a viable means of replacing our chemical manufacturing dependence on fossil fuels</w:t>
      </w:r>
      <w:r w:rsidRPr="00625AAC">
        <w:rPr>
          <w:rFonts w:eastAsia="Times New Roman"/>
          <w:color w:val="000000"/>
          <w:sz w:val="16"/>
        </w:rPr>
        <w:t xml:space="preserve">. Some of my colleagues tell me, “There are few opportunities for chemical engineers in nuclear”. I disagree. </w:t>
      </w:r>
      <w:r w:rsidRPr="00625AAC">
        <w:rPr>
          <w:rStyle w:val="Emphasis"/>
        </w:rPr>
        <w:t xml:space="preserve">Opportunities include design and operation of high-temperature (550–750 °C) plants involving </w:t>
      </w:r>
      <w:r w:rsidRPr="00625AAC">
        <w:rPr>
          <w:rStyle w:val="Emphasis"/>
          <w:highlight w:val="yellow"/>
        </w:rPr>
        <w:t>molten salts</w:t>
      </w:r>
      <w:r w:rsidRPr="00625AAC">
        <w:rPr>
          <w:rStyle w:val="Emphasis"/>
        </w:rPr>
        <w:t xml:space="preserve">, </w:t>
      </w:r>
      <w:r w:rsidRPr="00625AAC">
        <w:rPr>
          <w:rStyle w:val="Emphasis"/>
          <w:highlight w:val="yellow"/>
        </w:rPr>
        <w:t>liquid metal</w:t>
      </w:r>
      <w:r w:rsidRPr="00625AAC">
        <w:rPr>
          <w:rStyle w:val="Emphasis"/>
        </w:rPr>
        <w:t xml:space="preserve">, </w:t>
      </w:r>
      <w:r w:rsidRPr="00625AAC">
        <w:rPr>
          <w:rStyle w:val="Emphasis"/>
          <w:highlight w:val="yellow"/>
        </w:rPr>
        <w:t>and helium</w:t>
      </w:r>
      <w:r w:rsidRPr="00625AAC">
        <w:rPr>
          <w:rStyle w:val="Emphasis"/>
        </w:rPr>
        <w:t xml:space="preserve">; application of this high-temperature capability for industrial process heating; </w:t>
      </w:r>
      <w:r w:rsidRPr="00625AAC">
        <w:rPr>
          <w:rStyle w:val="Emphasis"/>
          <w:highlight w:val="yellow"/>
        </w:rPr>
        <w:t>recycl</w:t>
      </w:r>
      <w:r w:rsidRPr="00625AAC">
        <w:rPr>
          <w:rStyle w:val="Emphasis"/>
        </w:rPr>
        <w:t>ing legacy nuclear ‘</w:t>
      </w:r>
      <w:r w:rsidRPr="00625AAC">
        <w:rPr>
          <w:rStyle w:val="Emphasis"/>
          <w:highlight w:val="yellow"/>
        </w:rPr>
        <w:t>waste’</w:t>
      </w:r>
      <w:r w:rsidRPr="00625AAC">
        <w:rPr>
          <w:rStyle w:val="Emphasis"/>
        </w:rPr>
        <w:t xml:space="preserve"> </w:t>
      </w:r>
      <w:r w:rsidRPr="00625AAC">
        <w:rPr>
          <w:rStyle w:val="Emphasis"/>
          <w:highlight w:val="yellow"/>
        </w:rPr>
        <w:t>to provide fuel</w:t>
      </w:r>
      <w:r w:rsidRPr="00625AAC">
        <w:rPr>
          <w:rStyle w:val="Emphasis"/>
        </w:rPr>
        <w:t xml:space="preserve"> for advanced reactors; integration of the hydrogen economy into nuclear plant design and operation; improvement in moving pebble-bed advanced reactor technology; </w:t>
      </w:r>
      <w:r w:rsidRPr="00625AAC">
        <w:rPr>
          <w:rStyle w:val="Emphasis"/>
          <w:highlight w:val="yellow"/>
        </w:rPr>
        <w:t>mining improvements for uranium</w:t>
      </w:r>
      <w:r w:rsidRPr="00625AAC">
        <w:rPr>
          <w:rStyle w:val="Emphasis"/>
        </w:rPr>
        <w:t xml:space="preserve"> and thorium, including mining uranium </w:t>
      </w:r>
      <w:r w:rsidRPr="00625AAC">
        <w:rPr>
          <w:rStyle w:val="Emphasis"/>
          <w:highlight w:val="yellow"/>
        </w:rPr>
        <w:t>from seawater</w:t>
      </w:r>
      <w:r w:rsidRPr="00625AAC">
        <w:rPr>
          <w:rStyle w:val="Emphasis"/>
        </w:rPr>
        <w:t xml:space="preserve">; </w:t>
      </w:r>
      <w:r w:rsidRPr="00625AAC">
        <w:rPr>
          <w:rStyle w:val="Emphasis"/>
          <w:highlight w:val="yellow"/>
        </w:rPr>
        <w:t>molten salt storage systems for improving load</w:t>
      </w:r>
      <w:r w:rsidRPr="00625AAC">
        <w:rPr>
          <w:rStyle w:val="Emphasis"/>
        </w:rPr>
        <w:t xml:space="preserve"> following functionality and to provide process heat functionality; resolving corrosion challenges in molten salt reactors; </w:t>
      </w:r>
      <w:r w:rsidRPr="00625AAC">
        <w:rPr>
          <w:rStyle w:val="Emphasis"/>
          <w:highlight w:val="yellow"/>
        </w:rPr>
        <w:t>and retrofitting existing oil-and-gas-based refineries</w:t>
      </w:r>
      <w:r w:rsidRPr="00625AAC">
        <w:rPr>
          <w:rStyle w:val="Emphasis"/>
        </w:rPr>
        <w:t xml:space="preserve"> to operate as nuclear biorefineries</w:t>
      </w:r>
      <w:r w:rsidRPr="00625AAC">
        <w:rPr>
          <w:rFonts w:eastAsia="Times New Roman"/>
          <w:color w:val="000000"/>
          <w:sz w:val="16"/>
        </w:rPr>
        <w:t>.</w:t>
      </w:r>
    </w:p>
    <w:p w14:paraId="6562CF9A" w14:textId="77777777" w:rsidR="00DF1FCD" w:rsidRPr="00625AAC" w:rsidRDefault="00DF1FCD" w:rsidP="00DF1FCD">
      <w:pPr>
        <w:pStyle w:val="Heading4"/>
        <w:rPr>
          <w:rFonts w:eastAsia="Times New Roman"/>
        </w:rPr>
      </w:pPr>
      <w:r w:rsidRPr="00625AAC">
        <w:rPr>
          <w:rFonts w:eastAsia="Times New Roman"/>
        </w:rPr>
        <w:t>Otherwise, meltdown causes extinction. Hodges 19</w:t>
      </w:r>
    </w:p>
    <w:p w14:paraId="1AC32D60" w14:textId="77777777" w:rsidR="00DF1FCD" w:rsidRPr="00625AAC" w:rsidRDefault="00DF1FCD" w:rsidP="00DF1FCD">
      <w:r w:rsidRPr="00625AAC">
        <w:rPr>
          <w:b/>
          <w:bCs/>
        </w:rPr>
        <w:t xml:space="preserve">Hodges 19 </w:t>
      </w:r>
      <w:r w:rsidRPr="00625AAC">
        <w:t xml:space="preserve">[Dave Hodges—Editor and Host of The Common Sense Show, internally citing Judy Haar, a recognized expert in nuclear plant failure analyses AND a source at the Palo Verde Nuclear power plant, 12/3/2019, “How the Coming Cascadia Subduction Zone Event Will Produce An Extinction Level Event (Part One)”, The Common Sense Show, https://thecommonsenseshow.com/activism-agenda-21-conspiracy/how-coming-cascadia-subduction-zone-event-will-produce-extinction-level-event-part-one] </w:t>
      </w:r>
    </w:p>
    <w:p w14:paraId="3AA5853F" w14:textId="4D0D002C" w:rsidR="005D388F" w:rsidRDefault="00DF1FCD" w:rsidP="005D388F">
      <w:pPr>
        <w:rPr>
          <w:rFonts w:eastAsia="Calibri"/>
          <w:sz w:val="16"/>
          <w:szCs w:val="16"/>
        </w:rPr>
      </w:pPr>
      <w:r w:rsidRPr="00625AAC">
        <w:rPr>
          <w:sz w:val="16"/>
          <w:szCs w:val="16"/>
        </w:rPr>
        <w:t xml:space="preserve">A more detailed analysis reveals that the spent fuel pools carry depleted fuel for the reactor. Normally, this spent fuel has had time to considerably decay and therefore, reducing radioactivity and heat. However, the newer discharged fuel still produces heat and needs cooling. Housed in high density storage racks, contained in buildings that vent directly into the atmosphere, radiation containment is not accounted for with regard to the spent fuel racks. In other words, there is no capture mechanism. In this scenario, accompanied by a lengthy electrical outage, and with the emergency power waning due to either generator failure or a lack of diesel needed to power the generators, the </w:t>
      </w:r>
      <w:r w:rsidRPr="00625AAC">
        <w:rPr>
          <w:rStyle w:val="Emphasis"/>
        </w:rPr>
        <w:t xml:space="preserve">plant could lose the ability to provide cooling. The </w:t>
      </w:r>
      <w:r w:rsidRPr="00625AAC">
        <w:rPr>
          <w:rStyle w:val="Emphasis"/>
          <w:highlight w:val="yellow"/>
        </w:rPr>
        <w:t>water will</w:t>
      </w:r>
      <w:r w:rsidRPr="00625AAC">
        <w:rPr>
          <w:rStyle w:val="Emphasis"/>
        </w:rPr>
        <w:t xml:space="preserve"> subsequently </w:t>
      </w:r>
      <w:r w:rsidRPr="00625AAC">
        <w:rPr>
          <w:rStyle w:val="Emphasis"/>
          <w:highlight w:val="yellow"/>
        </w:rPr>
        <w:t>heat up, boil away and uncover</w:t>
      </w:r>
      <w:r w:rsidRPr="00625AAC">
        <w:rPr>
          <w:rStyle w:val="Emphasis"/>
        </w:rPr>
        <w:t xml:space="preserve"> the </w:t>
      </w:r>
      <w:r w:rsidRPr="00625AAC">
        <w:rPr>
          <w:rStyle w:val="Emphasis"/>
          <w:highlight w:val="yellow"/>
        </w:rPr>
        <w:t>spent fuel rods</w:t>
      </w:r>
      <w:r w:rsidRPr="00625AAC">
        <w:rPr>
          <w:sz w:val="16"/>
          <w:szCs w:val="16"/>
        </w:rPr>
        <w:t xml:space="preserve"> which required being covered in at least 25 feet of water to remain benign from any deleterious effects. Ultimately, </w:t>
      </w:r>
      <w:r w:rsidRPr="00625AAC">
        <w:rPr>
          <w:rStyle w:val="Emphasis"/>
          <w:highlight w:val="yellow"/>
        </w:rPr>
        <w:t>this would lead to fires</w:t>
      </w:r>
      <w:r w:rsidRPr="00625AAC">
        <w:rPr>
          <w:rStyle w:val="Emphasis"/>
        </w:rPr>
        <w:t xml:space="preserve"> as well </w:t>
      </w:r>
      <w:r w:rsidRPr="00625AAC">
        <w:rPr>
          <w:rStyle w:val="Emphasis"/>
          <w:highlight w:val="yellow"/>
        </w:rPr>
        <w:t>and</w:t>
      </w:r>
      <w:r w:rsidRPr="00625AAC">
        <w:rPr>
          <w:rStyle w:val="Emphasis"/>
        </w:rPr>
        <w:t xml:space="preserve"> the </w:t>
      </w:r>
      <w:r w:rsidRPr="00625AAC">
        <w:rPr>
          <w:rStyle w:val="Emphasis"/>
          <w:highlight w:val="yellow"/>
        </w:rPr>
        <w:t xml:space="preserve">release of radioactivity into the atmosphere. </w:t>
      </w:r>
      <w:r w:rsidRPr="00625AAC">
        <w:rPr>
          <w:rStyle w:val="Emphasis"/>
        </w:rPr>
        <w:t>This would be the beginning of another Fukushima event</w:t>
      </w:r>
      <w:r w:rsidRPr="00625AAC">
        <w:rPr>
          <w:sz w:val="16"/>
          <w:szCs w:val="16"/>
        </w:rPr>
        <w:t xml:space="preserve"> right here on American soil. Both my source and Haar shared exactly the same scenario about how a meltdown would occur. Subsequently, I spoke with Roger Landry who worked for Raytheon in various Department of Defense projects for 28 years, many of them in this arena and Roger also confirmed this information and that the above information is well known in the industry. Now that the danger is exposed, let's ask the earthquake question. When the Canadian Subduction Zone goes critical, this will cause a loss of power. Will the power be restored in 7-30 days, which is the time that all nuclear power plants are designed to be offline and still meet the cooling of the fuel rods question? The answer is frightening. If power is not restored, and that is assuming the structure of the plant is still intact following the earthquake, the authorities would have 1-4 weeks to restore power, at most. In conclusion, we must face the possibility that when we mix in nuclear power plants with the </w:t>
      </w:r>
      <w:bookmarkStart w:id="8" w:name="OLE_LINK1"/>
      <w:r w:rsidRPr="00625AAC">
        <w:rPr>
          <w:sz w:val="16"/>
          <w:szCs w:val="16"/>
        </w:rPr>
        <w:t xml:space="preserve">Cascadian Subduction Zone </w:t>
      </w:r>
      <w:bookmarkEnd w:id="8"/>
      <w:r w:rsidRPr="00625AAC">
        <w:rPr>
          <w:sz w:val="16"/>
          <w:szCs w:val="16"/>
        </w:rPr>
        <w:t xml:space="preserve">event, </w:t>
      </w:r>
      <w:r w:rsidRPr="00625AAC">
        <w:rPr>
          <w:rStyle w:val="Emphasis"/>
        </w:rPr>
        <w:t xml:space="preserve">we are facing </w:t>
      </w:r>
      <w:r w:rsidRPr="00625AAC">
        <w:rPr>
          <w:rStyle w:val="Emphasis"/>
          <w:highlight w:val="yellow"/>
        </w:rPr>
        <w:t>an extinction level event</w:t>
      </w:r>
      <w:r w:rsidRPr="00625AAC">
        <w:rPr>
          <w:sz w:val="16"/>
          <w:szCs w:val="16"/>
        </w:rPr>
        <w:t>.</w:t>
      </w:r>
      <w:r w:rsidRPr="00625AAC">
        <w:rPr>
          <w:rFonts w:eastAsia="Calibri"/>
          <w:sz w:val="16"/>
          <w:szCs w:val="16"/>
        </w:rPr>
        <w:t xml:space="preserve"> </w:t>
      </w:r>
    </w:p>
    <w:p w14:paraId="3447C61E" w14:textId="0FB34E3D" w:rsidR="004F7A66" w:rsidRPr="004F7A66" w:rsidRDefault="004F7A66" w:rsidP="004F7A66">
      <w:pPr>
        <w:pStyle w:val="Heading2"/>
        <w:pageBreakBefore w:val="0"/>
      </w:pPr>
      <w:r>
        <w:t>Rebuttal</w:t>
      </w:r>
    </w:p>
    <w:p w14:paraId="5F5C4A72" w14:textId="77777777" w:rsidR="004F7A66" w:rsidRPr="004F7A66" w:rsidRDefault="004F7A66" w:rsidP="004F7A66">
      <w:pPr>
        <w:shd w:val="clear" w:color="auto" w:fill="FFFFFF"/>
        <w:spacing w:after="0" w:line="240" w:lineRule="auto"/>
        <w:rPr>
          <w:rFonts w:ascii="Arial" w:eastAsia="Times New Roman" w:hAnsi="Arial" w:cs="Arial"/>
          <w:color w:val="222222"/>
          <w:sz w:val="24"/>
          <w:szCs w:val="24"/>
          <w:lang w:eastAsia="zh-CN"/>
        </w:rPr>
      </w:pPr>
      <w:r w:rsidRPr="004F7A66">
        <w:rPr>
          <w:rFonts w:eastAsia="Times New Roman"/>
          <w:b/>
          <w:bCs/>
          <w:color w:val="000000"/>
          <w:lang w:eastAsia="zh-CN"/>
        </w:rPr>
        <w:t>Prime 25</w:t>
      </w:r>
      <w:r w:rsidRPr="004F7A66">
        <w:rPr>
          <w:rFonts w:eastAsia="Times New Roman"/>
          <w:color w:val="000000"/>
          <w:lang w:eastAsia="zh-CN"/>
        </w:rPr>
        <w:t xml:space="preserve"> [Polish Prime, no author quals available, 1-29-2025, "Canada, Poland sign nuclear energy cooperation agreement", World Nuclear News, </w:t>
      </w:r>
      <w:hyperlink r:id="rId8" w:tgtFrame="_blank" w:history="1">
        <w:r w:rsidRPr="004F7A66">
          <w:rPr>
            <w:rFonts w:eastAsia="Times New Roman"/>
            <w:color w:val="1155CC"/>
            <w:u w:val="single"/>
            <w:lang w:eastAsia="zh-CN"/>
          </w:rPr>
          <w:t>https://www.world-nuclear-news.org/articles/canada-poland-sign-nuclear-energy-cooperation-agreement</w:t>
        </w:r>
      </w:hyperlink>
      <w:r w:rsidRPr="004F7A66">
        <w:rPr>
          <w:rFonts w:eastAsia="Times New Roman"/>
          <w:color w:val="000000"/>
          <w:lang w:eastAsia="zh-CN"/>
        </w:rPr>
        <w:t>] //bid daddy yerg</w:t>
      </w:r>
    </w:p>
    <w:p w14:paraId="72A0DA04" w14:textId="77777777" w:rsidR="004F7A66" w:rsidRPr="004F7A66" w:rsidRDefault="004F7A66" w:rsidP="004F7A66">
      <w:pPr>
        <w:shd w:val="clear" w:color="auto" w:fill="FFFFFF"/>
        <w:spacing w:after="0" w:line="240" w:lineRule="auto"/>
        <w:rPr>
          <w:rFonts w:ascii="Arial" w:eastAsia="Times New Roman" w:hAnsi="Arial" w:cs="Arial"/>
          <w:color w:val="222222"/>
          <w:sz w:val="24"/>
          <w:szCs w:val="24"/>
          <w:lang w:eastAsia="zh-CN"/>
        </w:rPr>
      </w:pPr>
      <w:r w:rsidRPr="004F7A66">
        <w:rPr>
          <w:rFonts w:eastAsia="Times New Roman"/>
          <w:color w:val="000000"/>
          <w:sz w:val="16"/>
          <w:szCs w:val="16"/>
          <w:lang w:eastAsia="zh-CN"/>
        </w:rPr>
        <w:t xml:space="preserve">Signed also by </w:t>
      </w:r>
      <w:r w:rsidRPr="004F7A66">
        <w:rPr>
          <w:rFonts w:eastAsia="Times New Roman"/>
          <w:b/>
          <w:bCs/>
          <w:color w:val="000000"/>
          <w:u w:val="single"/>
          <w:shd w:val="clear" w:color="auto" w:fill="FFFF00"/>
          <w:lang w:eastAsia="zh-CN"/>
        </w:rPr>
        <w:t>Polish Prime Minister Donald Tusk</w:t>
      </w:r>
      <w:r w:rsidRPr="004F7A66">
        <w:rPr>
          <w:rFonts w:eastAsia="Times New Roman"/>
          <w:color w:val="000000"/>
          <w:sz w:val="16"/>
          <w:szCs w:val="16"/>
          <w:lang w:eastAsia="zh-CN"/>
        </w:rPr>
        <w:t xml:space="preserve">, the </w:t>
      </w:r>
      <w:r w:rsidRPr="004F7A66">
        <w:rPr>
          <w:rFonts w:eastAsia="Times New Roman"/>
          <w:b/>
          <w:bCs/>
          <w:color w:val="000000"/>
          <w:u w:val="single"/>
          <w:shd w:val="clear" w:color="auto" w:fill="FFFF00"/>
          <w:lang w:eastAsia="zh-CN"/>
        </w:rPr>
        <w:t>agreement</w:t>
      </w:r>
      <w:r w:rsidRPr="004F7A66">
        <w:rPr>
          <w:rFonts w:eastAsia="Times New Roman"/>
          <w:color w:val="000000"/>
          <w:sz w:val="16"/>
          <w:szCs w:val="16"/>
          <w:lang w:eastAsia="zh-CN"/>
        </w:rPr>
        <w:t xml:space="preserve"> calls for cooperation in, among other things, the </w:t>
      </w:r>
      <w:r w:rsidRPr="004F7A66">
        <w:rPr>
          <w:rFonts w:eastAsia="Times New Roman"/>
          <w:b/>
          <w:bCs/>
          <w:color w:val="000000"/>
          <w:u w:val="single"/>
          <w:shd w:val="clear" w:color="auto" w:fill="FFFF00"/>
          <w:lang w:eastAsia="zh-CN"/>
        </w:rPr>
        <w:t>provision of nuclear technologies for</w:t>
      </w:r>
      <w:r w:rsidRPr="004F7A66">
        <w:rPr>
          <w:rFonts w:eastAsia="Times New Roman"/>
          <w:color w:val="000000"/>
          <w:sz w:val="16"/>
          <w:szCs w:val="16"/>
          <w:lang w:eastAsia="zh-CN"/>
        </w:rPr>
        <w:t xml:space="preserve"> peaceful purposes related to research, nuclear safety or the </w:t>
      </w:r>
      <w:r w:rsidRPr="004F7A66">
        <w:rPr>
          <w:rFonts w:eastAsia="Times New Roman"/>
          <w:b/>
          <w:bCs/>
          <w:color w:val="000000"/>
          <w:u w:val="single"/>
          <w:shd w:val="clear" w:color="auto" w:fill="FFFF00"/>
          <w:lang w:eastAsia="zh-CN"/>
        </w:rPr>
        <w:t>use of nuclear materials and the implementation</w:t>
      </w:r>
      <w:r w:rsidRPr="004F7A66">
        <w:rPr>
          <w:rFonts w:eastAsia="Times New Roman"/>
          <w:color w:val="000000"/>
          <w:sz w:val="16"/>
          <w:szCs w:val="16"/>
          <w:lang w:eastAsia="zh-CN"/>
        </w:rPr>
        <w:t xml:space="preserve"> of research and development projects. It also provides for technical training and the exchange of specialists and experts. "By working together to advance nuclear technology, </w:t>
      </w:r>
      <w:r w:rsidRPr="004F7A66">
        <w:rPr>
          <w:rFonts w:eastAsia="Times New Roman"/>
          <w:b/>
          <w:bCs/>
          <w:color w:val="000000"/>
          <w:u w:val="single"/>
          <w:shd w:val="clear" w:color="auto" w:fill="FFFF00"/>
          <w:lang w:eastAsia="zh-CN"/>
        </w:rPr>
        <w:t>Canada and Poland are pushing innovation forward</w:t>
      </w:r>
      <w:r w:rsidRPr="004F7A66">
        <w:rPr>
          <w:rFonts w:eastAsia="Times New Roman"/>
          <w:color w:val="000000"/>
          <w:sz w:val="16"/>
          <w:szCs w:val="16"/>
          <w:lang w:eastAsia="zh-CN"/>
        </w:rPr>
        <w:t xml:space="preserve"> and accelerating energy security," Trudeau said. "Once in force, the newly signed Canada-Poland Nuclear Cooperation Agreement will promote Canadian innovators, create good-paying jobs, and combine Polish and Canadian expertise in the sector. It's a testament to Canada's commitment to building a more secure future, alongside our closest allies." He noted that the agreement complements other initiatives to strengthen Canada and Poland's bilateral relationship, including the General Security of Information Agreement (GSOIA), which was signed earlier this month. Once implemented, the GSOIA will enhance information sharing between Canada and Poland and create business opportunities for companies in industries such as defence, security, aerospace, marine, and nuclear.</w:t>
      </w:r>
    </w:p>
    <w:p w14:paraId="1FD8CD28" w14:textId="77777777" w:rsidR="004F7A66" w:rsidRPr="004F7A66" w:rsidRDefault="004F7A66" w:rsidP="004F7A66">
      <w:pPr>
        <w:shd w:val="clear" w:color="auto" w:fill="FFFFFF"/>
        <w:spacing w:after="0" w:line="240" w:lineRule="auto"/>
        <w:rPr>
          <w:rFonts w:ascii="Arial" w:eastAsia="Times New Roman" w:hAnsi="Arial" w:cs="Arial"/>
          <w:color w:val="222222"/>
          <w:sz w:val="24"/>
          <w:szCs w:val="24"/>
          <w:lang w:eastAsia="zh-CN"/>
        </w:rPr>
      </w:pPr>
    </w:p>
    <w:p w14:paraId="46FA733D" w14:textId="77777777" w:rsidR="004F7A66" w:rsidRPr="00DF1FCD" w:rsidRDefault="004F7A66" w:rsidP="005D388F">
      <w:pPr>
        <w:rPr>
          <w:u w:val="single"/>
        </w:rPr>
      </w:pPr>
    </w:p>
    <w:sectPr w:rsidR="004F7A66" w:rsidRPr="00DF1F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E9021" w14:textId="77777777" w:rsidR="001779B7" w:rsidRDefault="001779B7" w:rsidP="00066D2C">
      <w:pPr>
        <w:spacing w:after="0" w:line="240" w:lineRule="auto"/>
      </w:pPr>
      <w:r>
        <w:separator/>
      </w:r>
    </w:p>
  </w:endnote>
  <w:endnote w:type="continuationSeparator" w:id="0">
    <w:p w14:paraId="0CB3B180" w14:textId="77777777" w:rsidR="001779B7" w:rsidRDefault="001779B7"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D9DBD" w14:textId="77777777" w:rsidR="001779B7" w:rsidRDefault="001779B7" w:rsidP="00066D2C">
      <w:pPr>
        <w:spacing w:after="0" w:line="240" w:lineRule="auto"/>
      </w:pPr>
      <w:r>
        <w:separator/>
      </w:r>
    </w:p>
  </w:footnote>
  <w:footnote w:type="continuationSeparator" w:id="0">
    <w:p w14:paraId="712AE70C" w14:textId="77777777" w:rsidR="001779B7" w:rsidRDefault="001779B7"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21E4B"/>
    <w:multiLevelType w:val="hybridMultilevel"/>
    <w:tmpl w:val="4BAEB7CA"/>
    <w:lvl w:ilvl="0" w:tplc="6054D1B0">
      <w:start w:val="1"/>
      <w:numFmt w:val="decimal"/>
      <w:lvlText w:val="%1."/>
      <w:lvlJc w:val="left"/>
      <w:pPr>
        <w:ind w:left="720" w:hanging="360"/>
      </w:pPr>
      <w:rPr>
        <w:rFonts w:ascii="Calibri" w:hAnsi="Calibri" w:cstheme="majorBidi"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1"/>
  </w:num>
  <w:num w:numId="45" w16cid:durableId="87889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DF1FCD"/>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15E3"/>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779B7"/>
    <w:rsid w:val="00180A4E"/>
    <w:rsid w:val="00181F58"/>
    <w:rsid w:val="00186B65"/>
    <w:rsid w:val="00190CDA"/>
    <w:rsid w:val="001931E4"/>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743"/>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5CF"/>
    <w:rsid w:val="00282932"/>
    <w:rsid w:val="00282FFC"/>
    <w:rsid w:val="002878D0"/>
    <w:rsid w:val="00290F1B"/>
    <w:rsid w:val="00291C09"/>
    <w:rsid w:val="002A3018"/>
    <w:rsid w:val="002A4DA5"/>
    <w:rsid w:val="002A57B1"/>
    <w:rsid w:val="002B2116"/>
    <w:rsid w:val="002B232C"/>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446B"/>
    <w:rsid w:val="004F682B"/>
    <w:rsid w:val="004F7A66"/>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5AAC"/>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1363"/>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0E41"/>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3357"/>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1442"/>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4093"/>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1FCD"/>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3D70"/>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21BCF"/>
  <w15:chartTrackingRefBased/>
  <w15:docId w15:val="{1FC17FF8-ADEA-3D45-98C3-80F22FC0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DF1FCD"/>
    <w:rPr>
      <w:rFonts w:ascii="Calibri" w:hAnsi="Calibri" w:cs="Calibri"/>
    </w:rPr>
  </w:style>
  <w:style w:type="paragraph" w:styleId="Heading1">
    <w:name w:val="heading 1"/>
    <w:aliases w:val="Pocket"/>
    <w:basedOn w:val="Normal"/>
    <w:next w:val="Normal"/>
    <w:link w:val="Heading1Char"/>
    <w:qFormat/>
    <w:rsid w:val="00DF1F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DF1F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DF1F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DF1FC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DF1F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DF1F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FCD"/>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Box,Style1,s"/>
    <w:basedOn w:val="DefaultParagraphFont"/>
    <w:link w:val="textbold"/>
    <w:uiPriority w:val="8"/>
    <w:qFormat/>
    <w:rsid w:val="00DF1FC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F1FCD"/>
    <w:rPr>
      <w:color w:val="auto"/>
      <w:u w:val="none"/>
    </w:rPr>
  </w:style>
  <w:style w:type="character" w:customStyle="1" w:styleId="Heading1Char">
    <w:name w:val="Heading 1 Char"/>
    <w:aliases w:val="Pocket Char"/>
    <w:basedOn w:val="DefaultParagraphFont"/>
    <w:link w:val="Heading1"/>
    <w:rsid w:val="00DF1F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F1FC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F1FC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F1FCD"/>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DF1FCD"/>
    <w:rPr>
      <w:b/>
      <w:bCs/>
      <w:sz w:val="26"/>
      <w:u w:val="none"/>
    </w:rPr>
  </w:style>
  <w:style w:type="character" w:customStyle="1" w:styleId="StyleUnderline">
    <w:name w:val="Style Underline"/>
    <w:aliases w:val="Underline"/>
    <w:basedOn w:val="DefaultParagraphFont"/>
    <w:uiPriority w:val="7"/>
    <w:qFormat/>
    <w:rsid w:val="00DF1FCD"/>
    <w:rPr>
      <w:b w:val="0"/>
      <w:sz w:val="22"/>
      <w:u w:val="single"/>
    </w:rPr>
  </w:style>
  <w:style w:type="character" w:styleId="Strong">
    <w:name w:val="Strong"/>
    <w:basedOn w:val="DefaultParagraphFont"/>
    <w:uiPriority w:val="22"/>
    <w:semiHidden/>
    <w:qFormat/>
    <w:rsid w:val="00DF1FCD"/>
    <w:rPr>
      <w:b/>
      <w:bCs/>
    </w:rPr>
  </w:style>
  <w:style w:type="character" w:styleId="BookTitle">
    <w:name w:val="Book Title"/>
    <w:basedOn w:val="DefaultParagraphFont"/>
    <w:uiPriority w:val="33"/>
    <w:semiHidden/>
    <w:qFormat/>
    <w:rsid w:val="00DF1FCD"/>
    <w:rPr>
      <w:b/>
      <w:bCs/>
      <w:i/>
      <w:iCs/>
      <w:spacing w:val="5"/>
    </w:rPr>
  </w:style>
  <w:style w:type="character" w:customStyle="1" w:styleId="Heading5Char">
    <w:name w:val="Heading 5 Char"/>
    <w:basedOn w:val="DefaultParagraphFont"/>
    <w:link w:val="Heading5"/>
    <w:uiPriority w:val="9"/>
    <w:semiHidden/>
    <w:rsid w:val="00DF1FCD"/>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DF1FCD"/>
  </w:style>
  <w:style w:type="paragraph" w:styleId="Header">
    <w:name w:val="header"/>
    <w:basedOn w:val="Normal"/>
    <w:link w:val="HeaderChar"/>
    <w:uiPriority w:val="99"/>
    <w:semiHidden/>
    <w:rsid w:val="00DF1F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CD"/>
    <w:rPr>
      <w:rFonts w:ascii="Calibri" w:hAnsi="Calibri" w:cs="Calibri"/>
    </w:rPr>
  </w:style>
  <w:style w:type="paragraph" w:styleId="Footer">
    <w:name w:val="footer"/>
    <w:basedOn w:val="Normal"/>
    <w:link w:val="FooterChar"/>
    <w:uiPriority w:val="99"/>
    <w:semiHidden/>
    <w:rsid w:val="00DF1F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CD"/>
    <w:rPr>
      <w:rFonts w:ascii="Calibri" w:hAnsi="Calibri" w:cs="Calibri"/>
    </w:rPr>
  </w:style>
  <w:style w:type="paragraph" w:styleId="BodyText">
    <w:name w:val="Body Text"/>
    <w:basedOn w:val="Normal"/>
    <w:link w:val="BodyTextChar"/>
    <w:uiPriority w:val="99"/>
    <w:semiHidden/>
    <w:unhideWhenUsed/>
    <w:rsid w:val="00DF1FCD"/>
    <w:pPr>
      <w:spacing w:after="120"/>
    </w:pPr>
  </w:style>
  <w:style w:type="character" w:customStyle="1" w:styleId="BodyTextChar">
    <w:name w:val="Body Text Char"/>
    <w:basedOn w:val="DefaultParagraphFont"/>
    <w:link w:val="BodyText"/>
    <w:uiPriority w:val="99"/>
    <w:semiHidden/>
    <w:rsid w:val="00DF1FCD"/>
    <w:rPr>
      <w:rFonts w:ascii="Calibri" w:hAnsi="Calibri" w:cs="Calibri"/>
    </w:rPr>
  </w:style>
  <w:style w:type="paragraph" w:styleId="NoSpacing">
    <w:name w:val="No Spacing"/>
    <w:link w:val="NoSpacingChar"/>
    <w:uiPriority w:val="99"/>
    <w:semiHidden/>
    <w:unhideWhenUsed/>
    <w:qFormat/>
    <w:rsid w:val="00DF1FCD"/>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DF1FCD"/>
    <w:rPr>
      <w:rFonts w:ascii="Calibri" w:hAnsi="Calibri" w:cs="Calibri"/>
    </w:rPr>
  </w:style>
  <w:style w:type="character" w:styleId="Hyperlink">
    <w:name w:val="Hyperlink"/>
    <w:basedOn w:val="DefaultParagraphFont"/>
    <w:uiPriority w:val="99"/>
    <w:unhideWhenUsed/>
    <w:rsid w:val="00DF1FCD"/>
    <w:rPr>
      <w:color w:val="0563C1" w:themeColor="hyperlink"/>
      <w:u w:val="single"/>
    </w:rPr>
  </w:style>
  <w:style w:type="character" w:styleId="UnresolvedMention">
    <w:name w:val="Unresolved Mention"/>
    <w:basedOn w:val="DefaultParagraphFont"/>
    <w:uiPriority w:val="99"/>
    <w:semiHidden/>
    <w:unhideWhenUsed/>
    <w:rsid w:val="00DF1FCD"/>
    <w:rPr>
      <w:color w:val="605E5C"/>
      <w:shd w:val="clear" w:color="auto" w:fill="E1DFDD"/>
    </w:rPr>
  </w:style>
  <w:style w:type="paragraph" w:styleId="ListParagraph">
    <w:name w:val="List Paragraph"/>
    <w:basedOn w:val="Normal"/>
    <w:uiPriority w:val="34"/>
    <w:qFormat/>
    <w:rsid w:val="00DF1FCD"/>
    <w:pPr>
      <w:ind w:left="720"/>
      <w:contextualSpacing/>
    </w:pPr>
  </w:style>
  <w:style w:type="paragraph" w:customStyle="1" w:styleId="textbold">
    <w:name w:val="text bold"/>
    <w:basedOn w:val="Normal"/>
    <w:link w:val="Emphasis"/>
    <w:uiPriority w:val="8"/>
    <w:qFormat/>
    <w:rsid w:val="00DF1FCD"/>
    <w:pPr>
      <w:widowControl w:val="0"/>
      <w:ind w:left="720"/>
      <w:jc w:val="both"/>
    </w:pPr>
    <w:rPr>
      <w:b/>
      <w:iCs/>
      <w:u w:val="single"/>
    </w:rPr>
  </w:style>
  <w:style w:type="paragraph" w:styleId="NormalWeb">
    <w:name w:val="Normal (Web)"/>
    <w:basedOn w:val="Normal"/>
    <w:uiPriority w:val="99"/>
    <w:semiHidden/>
    <w:unhideWhenUsed/>
    <w:rsid w:val="004F7A6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825903365">
      <w:bodyDiv w:val="1"/>
      <w:marLeft w:val="0"/>
      <w:marRight w:val="0"/>
      <w:marTop w:val="0"/>
      <w:marBottom w:val="0"/>
      <w:divBdr>
        <w:top w:val="none" w:sz="0" w:space="0" w:color="auto"/>
        <w:left w:val="none" w:sz="0" w:space="0" w:color="auto"/>
        <w:bottom w:val="none" w:sz="0" w:space="0" w:color="auto"/>
        <w:right w:val="none" w:sz="0" w:space="0" w:color="auto"/>
      </w:divBdr>
      <w:divsChild>
        <w:div w:id="1673872930">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nuclear-news.org/articles/canada-poland-sign-nuclear-energy-cooperation-agre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ngba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13798</Words>
  <Characters>78653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92267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Yang Bai</dc:creator>
  <cp:keywords>6.0.0</cp:keywords>
  <dc:description/>
  <cp:lastModifiedBy/>
  <cp:revision>1</cp:revision>
  <dcterms:created xsi:type="dcterms:W3CDTF">2025-04-05T15:47:00Z</dcterms:created>
  <dcterms:modified xsi:type="dcterms:W3CDTF">1601-01-01T00:00:00Z</dcterms:modified>
</cp:coreProperties>
</file>